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ADBA" w14:textId="77777777" w:rsidR="00863C18" w:rsidRDefault="005361CA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6D57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AC38A98" wp14:editId="2AA8A8D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e automatiqu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00DA2D0" id="Forme automatiqu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6D57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361D563" wp14:editId="7B4400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863C18" w14:paraId="7764EC19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049B9AD" w14:textId="77777777" w:rsidR="00863C18" w:rsidRDefault="00863C18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63C18" w14:paraId="410910F4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75C27B82" w14:textId="279B1598" w:rsidR="00863C18" w:rsidRDefault="005361CA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D07AC08A28C440B4AF14B41B09F8371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7CC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Gesparc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63C18" w14:paraId="02EA504A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3DC3BAE" w14:textId="77777777" w:rsidR="00863C18" w:rsidRDefault="00863C18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63C18" w14:paraId="73507B3F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7216E4B2" w14:textId="7AF1A150" w:rsidR="00863C18" w:rsidRDefault="005361CA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C495DA0A03B843DA95E30808A1FEC9C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7CCC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Gestion de flotte automobile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1951718" w14:textId="77777777" w:rsidR="00863C18" w:rsidRDefault="00863C1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361D563"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863C18" w14:paraId="7764EC19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049B9AD" w14:textId="77777777" w:rsidR="00863C18" w:rsidRDefault="00863C18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63C18" w14:paraId="410910F4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75C27B82" w14:textId="279B1598" w:rsidR="00863C18" w:rsidRDefault="005361CA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D07AC08A28C440B4AF14B41B09F8371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7CC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Gesparc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63C18" w14:paraId="02EA504A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3DC3BAE" w14:textId="77777777" w:rsidR="00863C18" w:rsidRDefault="00863C18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63C18" w14:paraId="73507B3F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7216E4B2" w14:textId="7AF1A150" w:rsidR="00863C18" w:rsidRDefault="005361CA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C495DA0A03B843DA95E30808A1FEC9C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7CCC">
                                      <w:rPr>
                                        <w:sz w:val="36"/>
                                        <w:szCs w:val="36"/>
                                      </w:rPr>
                                      <w:t>Gestion de flotte automobile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1951718" w14:textId="77777777" w:rsidR="00863C18" w:rsidRDefault="00863C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D57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AE41BEC" wp14:editId="1C1023F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4FC5F6FF" w14:textId="622DBA4B" w:rsidR="00863C18" w:rsidRDefault="005361CA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7CCC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Domicile</w:t>
                                    </w:r>
                                  </w:sdtContent>
                                </w:sdt>
                              </w:p>
                              <w:p w14:paraId="78A1858D" w14:textId="77777777" w:rsidR="00863C18" w:rsidRDefault="00863C18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678D6828" w14:textId="28087969" w:rsidR="00863C18" w:rsidRDefault="005361CA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5-30T00:00:00Z">
                                      <w:dateFormat w:val="d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47CCC">
                                      <w:t>30 mai 2020</w:t>
                                    </w:r>
                                  </w:sdtContent>
                                </w:sdt>
                              </w:p>
                              <w:p w14:paraId="36E1C323" w14:textId="2DF5CEAD" w:rsidR="00863C18" w:rsidRDefault="006D5798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 xml:space="preserve">Créé par 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7CCC">
                                      <w:t>Jean-Yves BASTARD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AE41BEC"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" o:allowincell="f" filled="f" stroked="f" strokeweight=".25pt">
                    <v:textbox style="mso-fit-shape-to-text:t" inset=",18pt,,18pt">
                      <w:txbxContent>
                        <w:p w14:paraId="4FC5F6FF" w14:textId="622DBA4B" w:rsidR="00863C18" w:rsidRDefault="005361CA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47CCC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Domicile</w:t>
                              </w:r>
                            </w:sdtContent>
                          </w:sdt>
                        </w:p>
                        <w:p w14:paraId="78A1858D" w14:textId="77777777" w:rsidR="00863C18" w:rsidRDefault="00863C18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14:paraId="678D6828" w14:textId="28087969" w:rsidR="00863C18" w:rsidRDefault="005361CA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30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47CCC">
                                <w:t>30 mai 2020</w:t>
                              </w:r>
                            </w:sdtContent>
                          </w:sdt>
                        </w:p>
                        <w:p w14:paraId="36E1C323" w14:textId="2DF5CEAD" w:rsidR="00863C18" w:rsidRDefault="006D5798">
                          <w:pPr>
                            <w:pStyle w:val="Sansinterligne"/>
                            <w:spacing w:line="276" w:lineRule="auto"/>
                            <w:jc w:val="center"/>
                          </w:pPr>
                          <w:r>
                            <w:t xml:space="preserve">Créé par 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47CCC">
                                <w:t>Jean-Yves BASTARD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D5798">
            <w:br w:type="page"/>
          </w:r>
        </w:sdtContent>
      </w:sdt>
    </w:p>
    <w:p w14:paraId="28948ED1" w14:textId="2B38F660" w:rsidR="00863C18" w:rsidRDefault="005361CA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4CB53558F61B40738188A3C5E5DCB0B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47CCC">
            <w:rPr>
              <w:smallCaps w:val="0"/>
            </w:rPr>
            <w:t>Gesparc</w:t>
          </w:r>
        </w:sdtContent>
      </w:sdt>
    </w:p>
    <w:p w14:paraId="66379E06" w14:textId="31C0A64C" w:rsidR="00863C18" w:rsidRDefault="005361CA">
      <w:pPr>
        <w:pStyle w:val="Sous-titre"/>
      </w:pPr>
      <w:sdt>
        <w:sdtPr>
          <w:alias w:val="Sous-titre"/>
          <w:tag w:val="Sous-titre"/>
          <w:id w:val="11808339"/>
          <w:placeholder>
            <w:docPart w:val="FAC59E624CA845FC97FBD52FB75160EA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247CCC">
            <w:t>Gestion de flotte automobile</w:t>
          </w:r>
        </w:sdtContent>
      </w:sdt>
    </w:p>
    <w:p w14:paraId="1292F4BC" w14:textId="32346BEE" w:rsidR="00863C18" w:rsidRDefault="00247CCC" w:rsidP="00247CCC">
      <w:pPr>
        <w:pStyle w:val="Titre1"/>
      </w:pPr>
      <w:r>
        <w:t>Cahier des charges.</w:t>
      </w:r>
    </w:p>
    <w:p w14:paraId="201D5836" w14:textId="20CDE5C9" w:rsidR="00247CCC" w:rsidRDefault="00247CCC" w:rsidP="00247CCC"/>
    <w:p w14:paraId="7BC8BF29" w14:textId="77777777" w:rsidR="001805DE" w:rsidRDefault="00247CCC" w:rsidP="00247CCC">
      <w:r>
        <w:t xml:space="preserve">L’application doit permettre de </w:t>
      </w:r>
      <w:r w:rsidR="001805DE">
        <w:t>:</w:t>
      </w:r>
    </w:p>
    <w:p w14:paraId="1DE70C6C" w14:textId="65D003B6" w:rsidR="001805DE" w:rsidRDefault="001805DE" w:rsidP="001805DE">
      <w:pPr>
        <w:pStyle w:val="Paragraphedeliste"/>
        <w:numPr>
          <w:ilvl w:val="0"/>
          <w:numId w:val="11"/>
        </w:numPr>
      </w:pPr>
      <w:r>
        <w:t>Suivre</w:t>
      </w:r>
      <w:r w:rsidR="00247CCC">
        <w:t xml:space="preserve"> l’utilisation </w:t>
      </w:r>
      <w:r>
        <w:t xml:space="preserve">courante </w:t>
      </w:r>
      <w:r w:rsidR="00247CCC">
        <w:t>des véhicules</w:t>
      </w:r>
      <w:r>
        <w:t>,</w:t>
      </w:r>
    </w:p>
    <w:p w14:paraId="5037F689" w14:textId="33CDCC8D" w:rsidR="001805DE" w:rsidRDefault="001805DE" w:rsidP="001805DE">
      <w:pPr>
        <w:pStyle w:val="Paragraphedeliste"/>
        <w:numPr>
          <w:ilvl w:val="0"/>
          <w:numId w:val="11"/>
        </w:numPr>
      </w:pPr>
      <w:r>
        <w:t>Planifier</w:t>
      </w:r>
      <w:r w:rsidR="00247CCC">
        <w:t xml:space="preserve"> les opérations d’entretien</w:t>
      </w:r>
      <w:r>
        <w:t>,</w:t>
      </w:r>
    </w:p>
    <w:p w14:paraId="3BC31EF5" w14:textId="77777777" w:rsidR="001805DE" w:rsidRDefault="001805DE" w:rsidP="001805DE">
      <w:pPr>
        <w:pStyle w:val="Paragraphedeliste"/>
        <w:numPr>
          <w:ilvl w:val="0"/>
          <w:numId w:val="11"/>
        </w:numPr>
      </w:pPr>
      <w:r>
        <w:t xml:space="preserve">Gérer les coûts et </w:t>
      </w:r>
      <w:r w:rsidR="00247CCC">
        <w:t>les charges</w:t>
      </w:r>
      <w:r>
        <w:t>,</w:t>
      </w:r>
    </w:p>
    <w:p w14:paraId="15F52584" w14:textId="790BD9A4" w:rsidR="00247CCC" w:rsidRDefault="001805DE" w:rsidP="001805DE">
      <w:pPr>
        <w:pStyle w:val="Paragraphedeliste"/>
        <w:numPr>
          <w:ilvl w:val="0"/>
          <w:numId w:val="11"/>
        </w:numPr>
      </w:pPr>
      <w:r>
        <w:t>Analyser les coûts de possession et d'utilisation</w:t>
      </w:r>
      <w:r w:rsidR="00247CCC">
        <w:t>.</w:t>
      </w:r>
    </w:p>
    <w:p w14:paraId="57A74419" w14:textId="6EF6ACED" w:rsidR="00247CCC" w:rsidRDefault="00247CCC" w:rsidP="00247CCC">
      <w:r>
        <w:t xml:space="preserve">Un </w:t>
      </w:r>
      <w:r w:rsidRPr="006B6F54">
        <w:rPr>
          <w:u w:val="single"/>
        </w:rPr>
        <w:t>carnet de bord</w:t>
      </w:r>
      <w:r>
        <w:t xml:space="preserve"> par véhicule permet de tenir l’historique des trajets effectués et mentionnant, le conducteur, le kilométrage réalisé, le carburant perçu.</w:t>
      </w:r>
    </w:p>
    <w:p w14:paraId="0854FAE9" w14:textId="205EEB3A" w:rsidR="00247CCC" w:rsidRDefault="00247CCC" w:rsidP="00247CCC">
      <w:r>
        <w:t xml:space="preserve">Un </w:t>
      </w:r>
      <w:r w:rsidRPr="006B6F54">
        <w:rPr>
          <w:u w:val="single"/>
        </w:rPr>
        <w:t>carnet d’entretien</w:t>
      </w:r>
      <w:r>
        <w:t xml:space="preserve"> permet de garder l’historique des opérations de maintenance et de réparations avec leur description, leurs coûts, les fournisseurs engagés.</w:t>
      </w:r>
    </w:p>
    <w:p w14:paraId="7B377B0E" w14:textId="77777777" w:rsidR="004B40B3" w:rsidRDefault="004B40B3" w:rsidP="00247CCC">
      <w:r w:rsidRPr="006B6F54">
        <w:rPr>
          <w:u w:val="single"/>
        </w:rPr>
        <w:t>Un tableau des charges</w:t>
      </w:r>
      <w:r>
        <w:t xml:space="preserve"> liées à la possession permet de garder l’historique des dépenses telles que assurances, garage, prêts.</w:t>
      </w:r>
    </w:p>
    <w:p w14:paraId="7279D84E" w14:textId="77777777" w:rsidR="006B6F54" w:rsidRDefault="004B40B3" w:rsidP="004B40B3">
      <w:r w:rsidRPr="006B6F54">
        <w:rPr>
          <w:u w:val="single"/>
        </w:rPr>
        <w:t>Un tableau de bord</w:t>
      </w:r>
      <w:r>
        <w:t xml:space="preserve"> doit permettre de suivre</w:t>
      </w:r>
      <w:r w:rsidR="006B6F54">
        <w:t xml:space="preserve"> :</w:t>
      </w:r>
    </w:p>
    <w:p w14:paraId="28814190" w14:textId="766BDB37" w:rsidR="006B6F54" w:rsidRDefault="006B6F54" w:rsidP="006B6F54">
      <w:pPr>
        <w:pStyle w:val="Paragraphedeliste"/>
        <w:numPr>
          <w:ilvl w:val="0"/>
          <w:numId w:val="11"/>
        </w:numPr>
      </w:pPr>
      <w:r>
        <w:t>Les</w:t>
      </w:r>
      <w:r w:rsidR="004B40B3">
        <w:t xml:space="preserve"> consommations de carburant (annuel, mensuel) par véhicule et les calculs de consommation moyenne au 100 km. </w:t>
      </w:r>
    </w:p>
    <w:p w14:paraId="2B7BC182" w14:textId="77777777" w:rsidR="006B6F54" w:rsidRDefault="004B40B3" w:rsidP="00247CCC">
      <w:pPr>
        <w:pStyle w:val="Paragraphedeliste"/>
        <w:numPr>
          <w:ilvl w:val="0"/>
          <w:numId w:val="11"/>
        </w:numPr>
      </w:pPr>
      <w:r>
        <w:t xml:space="preserve">Des alertes doivent signaler les consommations en plus ou en moins de moyennes établies.  </w:t>
      </w:r>
    </w:p>
    <w:p w14:paraId="7954ECCC" w14:textId="77777777" w:rsidR="006B6F54" w:rsidRDefault="006B6F54" w:rsidP="00247CCC">
      <w:pPr>
        <w:pStyle w:val="Paragraphedeliste"/>
        <w:numPr>
          <w:ilvl w:val="0"/>
          <w:numId w:val="11"/>
        </w:numPr>
      </w:pPr>
      <w:r>
        <w:t>L</w:t>
      </w:r>
      <w:r w:rsidR="004B40B3">
        <w:t>es opérations d’entretien périodiques</w:t>
      </w:r>
      <w:r>
        <w:t>,</w:t>
      </w:r>
    </w:p>
    <w:p w14:paraId="2263949B" w14:textId="77777777" w:rsidR="006B6F54" w:rsidRDefault="006B6F54" w:rsidP="00247CCC">
      <w:pPr>
        <w:pStyle w:val="Paragraphedeliste"/>
        <w:numPr>
          <w:ilvl w:val="0"/>
          <w:numId w:val="11"/>
        </w:numPr>
      </w:pPr>
      <w:r>
        <w:t>L</w:t>
      </w:r>
      <w:r w:rsidR="004B40B3">
        <w:t xml:space="preserve">ister les opérations effectuées et programmer les opérations à venir. </w:t>
      </w:r>
    </w:p>
    <w:p w14:paraId="7472DB5F" w14:textId="22C5D5BA" w:rsidR="00323C82" w:rsidRDefault="004B40B3" w:rsidP="00247CCC">
      <w:pPr>
        <w:pStyle w:val="Paragraphedeliste"/>
        <w:numPr>
          <w:ilvl w:val="0"/>
          <w:numId w:val="11"/>
        </w:numPr>
      </w:pPr>
      <w:r>
        <w:t xml:space="preserve">Des alertes doivent signaler les retards et la proximité des échéances. </w:t>
      </w:r>
    </w:p>
    <w:p w14:paraId="1AA50715" w14:textId="2F0018A9" w:rsidR="006B6F54" w:rsidRDefault="006B6F54" w:rsidP="00247CCC">
      <w:pPr>
        <w:pStyle w:val="Paragraphedeliste"/>
        <w:numPr>
          <w:ilvl w:val="0"/>
          <w:numId w:val="11"/>
        </w:numPr>
      </w:pPr>
      <w:r>
        <w:t>Les sinistres.</w:t>
      </w:r>
    </w:p>
    <w:p w14:paraId="31BEC9E3" w14:textId="0D53F28C" w:rsidR="00DD37A7" w:rsidRDefault="00DD37A7" w:rsidP="00DD37A7"/>
    <w:p w14:paraId="688CA61F" w14:textId="593CE73C" w:rsidR="00DD37A7" w:rsidRDefault="00DD37A7" w:rsidP="00DD37A7">
      <w:r>
        <w:t>L'application doit pouvoir être utilisée à partir des équipements informatiques tels que ordinateurs de bureau, tablettes et téléphones mobiles.</w:t>
      </w:r>
    </w:p>
    <w:p w14:paraId="4CB59F33" w14:textId="47909A34" w:rsidR="00323C82" w:rsidRDefault="00323C82">
      <w:pPr>
        <w:spacing w:after="200"/>
      </w:pPr>
      <w:r>
        <w:br w:type="page"/>
      </w:r>
    </w:p>
    <w:p w14:paraId="2E6299C0" w14:textId="5763D381" w:rsidR="00E05955" w:rsidRDefault="00E05955" w:rsidP="00E05955">
      <w:pPr>
        <w:pStyle w:val="Titre4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73736E7D" wp14:editId="21589F56">
            <wp:extent cx="523954" cy="39052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17" cy="39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Une interface conducteur :</w:t>
      </w:r>
    </w:p>
    <w:p w14:paraId="17B11F03" w14:textId="77777777" w:rsidR="00E05955" w:rsidRDefault="00E05955" w:rsidP="00E05955">
      <w:pPr>
        <w:pStyle w:val="NormalWeb"/>
        <w:numPr>
          <w:ilvl w:val="0"/>
          <w:numId w:val="12"/>
        </w:numPr>
      </w:pPr>
      <w:r>
        <w:t>Accessible sur Smartphone</w:t>
      </w:r>
    </w:p>
    <w:p w14:paraId="00FF7BC7" w14:textId="77777777" w:rsidR="00E05955" w:rsidRDefault="00E05955" w:rsidP="00E05955">
      <w:pPr>
        <w:pStyle w:val="NormalWeb"/>
        <w:numPr>
          <w:ilvl w:val="0"/>
          <w:numId w:val="12"/>
        </w:numPr>
      </w:pPr>
      <w:r>
        <w:t>Suivi de la consommation de carburant</w:t>
      </w:r>
    </w:p>
    <w:p w14:paraId="643C31EB" w14:textId="77777777" w:rsidR="00E05955" w:rsidRDefault="00E05955" w:rsidP="00E05955">
      <w:pPr>
        <w:pStyle w:val="NormalWeb"/>
        <w:numPr>
          <w:ilvl w:val="0"/>
          <w:numId w:val="12"/>
        </w:numPr>
      </w:pPr>
      <w:r>
        <w:t>Alertes par mail</w:t>
      </w:r>
    </w:p>
    <w:p w14:paraId="74540027" w14:textId="6CA788A8" w:rsidR="00E05955" w:rsidRDefault="004C08D3" w:rsidP="00E05955">
      <w:pPr>
        <w:pStyle w:val="NormalWeb"/>
        <w:numPr>
          <w:ilvl w:val="0"/>
          <w:numId w:val="12"/>
        </w:numPr>
      </w:pPr>
      <w:r>
        <w:t>Liste</w:t>
      </w:r>
      <w:r w:rsidR="00E05955">
        <w:t xml:space="preserve"> des numéros utiles</w:t>
      </w:r>
    </w:p>
    <w:p w14:paraId="5596C02B" w14:textId="0F59CE11" w:rsidR="00E05955" w:rsidRDefault="004C08D3" w:rsidP="00E05955">
      <w:pPr>
        <w:pStyle w:val="NormalWeb"/>
        <w:numPr>
          <w:ilvl w:val="0"/>
          <w:numId w:val="12"/>
        </w:numPr>
      </w:pPr>
      <w:r>
        <w:t>Liste des</w:t>
      </w:r>
      <w:r w:rsidR="00E05955">
        <w:t xml:space="preserve"> partenaires agrées</w:t>
      </w:r>
    </w:p>
    <w:p w14:paraId="31A5E0C1" w14:textId="77777777" w:rsidR="00E05955" w:rsidRDefault="00E05955" w:rsidP="00E05955">
      <w:pPr>
        <w:pStyle w:val="Titre4"/>
        <w:rPr>
          <w:color w:val="auto"/>
        </w:rPr>
      </w:pPr>
      <w:r>
        <w:t>Un Tableau de bord dédié au conducteur</w:t>
      </w:r>
    </w:p>
    <w:p w14:paraId="43AC208F" w14:textId="505FBEEC" w:rsidR="00E05955" w:rsidRDefault="00E05955" w:rsidP="00E05955">
      <w:pPr>
        <w:pStyle w:val="NormalWeb"/>
      </w:pPr>
      <w:r>
        <w:t xml:space="preserve">Grâce à cette synthèse, </w:t>
      </w:r>
      <w:r w:rsidR="004C08D3">
        <w:t>les</w:t>
      </w:r>
      <w:r>
        <w:t xml:space="preserve"> conducteurs visualisent les chiffres clés de leur activité :</w:t>
      </w:r>
      <w:r>
        <w:br/>
        <w:t>kilométrage moyen parcouru, consommation moyenne… Ils peuvent tout de suite évaluer leur style de</w:t>
      </w:r>
      <w:r>
        <w:t xml:space="preserve"> </w:t>
      </w:r>
      <w:r>
        <w:t xml:space="preserve">conduite. </w:t>
      </w:r>
    </w:p>
    <w:p w14:paraId="04C36ECF" w14:textId="77777777" w:rsidR="00E05955" w:rsidRDefault="00E05955" w:rsidP="00E05955">
      <w:pPr>
        <w:pStyle w:val="Titre4"/>
        <w:rPr>
          <w:color w:val="auto"/>
        </w:rPr>
      </w:pPr>
      <w:r>
        <w:t>Les informations essentielles du conducteur et de son véhicule</w:t>
      </w:r>
    </w:p>
    <w:p w14:paraId="587EA29C" w14:textId="057A3115" w:rsidR="00E05955" w:rsidRDefault="00E05955" w:rsidP="00E05955">
      <w:pPr>
        <w:pStyle w:val="NormalWeb"/>
      </w:pPr>
      <w:r>
        <w:t>Le conducteur accède à une fiche détaillée de son véhicule : caractéristiques techniques, prestations,</w:t>
      </w:r>
      <w:r w:rsidR="004338F9">
        <w:t xml:space="preserve"> </w:t>
      </w:r>
      <w:r>
        <w:t>garanties... Il peut mettre à jour ses coordonnées.</w:t>
      </w:r>
    </w:p>
    <w:p w14:paraId="45ECF895" w14:textId="5FF998C7" w:rsidR="00E05955" w:rsidRDefault="00E05955" w:rsidP="00E05955">
      <w:pPr>
        <w:pStyle w:val="Titre4"/>
        <w:rPr>
          <w:color w:val="auto"/>
        </w:rPr>
      </w:pPr>
      <w:r>
        <w:t xml:space="preserve">Aidez </w:t>
      </w:r>
      <w:r w:rsidR="004338F9">
        <w:t>les</w:t>
      </w:r>
      <w:r>
        <w:t xml:space="preserve"> conducteurs à maîtriser leur consommation de carburant</w:t>
      </w:r>
    </w:p>
    <w:p w14:paraId="2F093BDB" w14:textId="26C99B08" w:rsidR="00E05955" w:rsidRDefault="00E05955" w:rsidP="00E05955">
      <w:pPr>
        <w:pStyle w:val="NormalWeb"/>
      </w:pPr>
      <w:r>
        <w:t>Le conducteur accède au suivi de sa consommation ainsi qu'à son profil de conduite. Il dispose de toutes</w:t>
      </w:r>
      <w:r w:rsidR="004338F9">
        <w:t xml:space="preserve"> </w:t>
      </w:r>
      <w:r>
        <w:t>les données nécessaires afin de comprendre les leviers impactant sur les coûts induits par son activité</w:t>
      </w:r>
      <w:r w:rsidR="004338F9">
        <w:t xml:space="preserve"> </w:t>
      </w:r>
      <w:r>
        <w:t>(consommation, prix du carburant…)</w:t>
      </w:r>
    </w:p>
    <w:p w14:paraId="03BB6557" w14:textId="609803F4" w:rsidR="00E05955" w:rsidRDefault="00E05955" w:rsidP="00E05955">
      <w:pPr>
        <w:pStyle w:val="Titre4"/>
        <w:rPr>
          <w:color w:val="auto"/>
        </w:rPr>
      </w:pPr>
      <w:r>
        <w:t xml:space="preserve">Trouver un « Garage » agrée à proximité </w:t>
      </w:r>
    </w:p>
    <w:p w14:paraId="472B6B15" w14:textId="4D61C1EC" w:rsidR="00E05955" w:rsidRDefault="00E05955" w:rsidP="00E05955">
      <w:pPr>
        <w:pStyle w:val="NormalWeb"/>
      </w:pPr>
      <w:r>
        <w:t>Le conducteur visualise sur une carte les partenaires référencés à</w:t>
      </w:r>
      <w:r w:rsidR="004338F9">
        <w:t xml:space="preserve"> </w:t>
      </w:r>
      <w:r>
        <w:t>proximité: station-service, concessionnaire de la marque, centre pneumatique, bris de glace…</w:t>
      </w:r>
    </w:p>
    <w:p w14:paraId="0CD2064A" w14:textId="77777777" w:rsidR="00E05955" w:rsidRDefault="00E05955" w:rsidP="00E05955">
      <w:pPr>
        <w:pStyle w:val="Titre4"/>
        <w:rPr>
          <w:color w:val="auto"/>
        </w:rPr>
      </w:pPr>
      <w:r>
        <w:t>Avertir le conducteur en cas d’incohérence et d’échéance</w:t>
      </w:r>
    </w:p>
    <w:p w14:paraId="70480252" w14:textId="1089F784" w:rsidR="00E05955" w:rsidRDefault="00E05955" w:rsidP="00E05955">
      <w:pPr>
        <w:pStyle w:val="NormalWeb"/>
      </w:pPr>
      <w:r>
        <w:t>Le conducteur est prévenu par mail des anomalies liées à l’utilisation de son véhicule (kilométrage,</w:t>
      </w:r>
      <w:r w:rsidR="004338F9">
        <w:t xml:space="preserve"> </w:t>
      </w:r>
      <w:r>
        <w:t>consommation carburant…) et des échéances importantes à venir (contrôle technique…)</w:t>
      </w:r>
    </w:p>
    <w:p w14:paraId="3D9B75DE" w14:textId="77777777" w:rsidR="00E05955" w:rsidRDefault="00E05955" w:rsidP="00E05955">
      <w:pPr>
        <w:pStyle w:val="Titre4"/>
        <w:rPr>
          <w:color w:val="auto"/>
        </w:rPr>
      </w:pPr>
      <w:r>
        <w:t>La charte conducteur</w:t>
      </w:r>
    </w:p>
    <w:p w14:paraId="1005997F" w14:textId="6AF93330" w:rsidR="00E05955" w:rsidRDefault="00E05955" w:rsidP="00E05955">
      <w:pPr>
        <w:pStyle w:val="NormalWeb"/>
      </w:pPr>
      <w:r>
        <w:t>Le conducteur accède à tout moment à la charte conducteur.</w:t>
      </w:r>
      <w:r w:rsidR="004338F9">
        <w:t xml:space="preserve"> </w:t>
      </w:r>
      <w:r>
        <w:t xml:space="preserve">Il la valide à distance et est averti à chaque modification. </w:t>
      </w:r>
    </w:p>
    <w:p w14:paraId="087B0197" w14:textId="77777777" w:rsidR="00E05955" w:rsidRDefault="00E05955" w:rsidP="00E05955">
      <w:pPr>
        <w:pStyle w:val="NormalWeb"/>
      </w:pPr>
    </w:p>
    <w:p w14:paraId="7DE4BD3E" w14:textId="77777777" w:rsidR="00E05955" w:rsidRDefault="00E05955" w:rsidP="00E05955">
      <w:pPr>
        <w:pStyle w:val="NormalWeb"/>
      </w:pPr>
    </w:p>
    <w:p w14:paraId="57D40484" w14:textId="0FF8A69D" w:rsidR="00E05955" w:rsidRDefault="00E05955" w:rsidP="00E05955">
      <w:pPr>
        <w:pStyle w:val="Titre4"/>
        <w:rPr>
          <w:color w:val="auto"/>
        </w:rPr>
      </w:pPr>
      <w:r>
        <w:rPr>
          <w:noProof/>
        </w:rPr>
        <w:drawing>
          <wp:inline distT="0" distB="0" distL="0" distR="0" wp14:anchorId="2298B7E8" wp14:editId="2FC31555">
            <wp:extent cx="523875" cy="39046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0" cy="39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Une interface </w:t>
      </w:r>
      <w:r>
        <w:t>entreprise :</w:t>
      </w:r>
    </w:p>
    <w:p w14:paraId="7BBE0F7F" w14:textId="77777777" w:rsidR="00E05955" w:rsidRDefault="00E05955" w:rsidP="00E05955">
      <w:pPr>
        <w:pStyle w:val="NormalWeb"/>
        <w:numPr>
          <w:ilvl w:val="0"/>
          <w:numId w:val="13"/>
        </w:numPr>
      </w:pPr>
      <w:r>
        <w:lastRenderedPageBreak/>
        <w:t>Indicateurs de suivi de la flotte</w:t>
      </w:r>
    </w:p>
    <w:p w14:paraId="45656948" w14:textId="77777777" w:rsidR="00E05955" w:rsidRDefault="00E05955" w:rsidP="00E05955">
      <w:pPr>
        <w:pStyle w:val="NormalWeb"/>
        <w:numPr>
          <w:ilvl w:val="0"/>
          <w:numId w:val="13"/>
        </w:numPr>
      </w:pPr>
      <w:r>
        <w:t>Etat de parc en ligne partageable</w:t>
      </w:r>
    </w:p>
    <w:p w14:paraId="5E84C998" w14:textId="77777777" w:rsidR="00E05955" w:rsidRDefault="00E05955" w:rsidP="00E05955">
      <w:pPr>
        <w:pStyle w:val="NormalWeb"/>
        <w:numPr>
          <w:ilvl w:val="0"/>
          <w:numId w:val="13"/>
        </w:numPr>
      </w:pPr>
      <w:r>
        <w:t>Mise à jour des données par import Excel</w:t>
      </w:r>
    </w:p>
    <w:p w14:paraId="2736AF47" w14:textId="77777777" w:rsidR="00E05955" w:rsidRDefault="00E05955" w:rsidP="00E05955">
      <w:pPr>
        <w:pStyle w:val="NormalWeb"/>
        <w:numPr>
          <w:ilvl w:val="0"/>
          <w:numId w:val="13"/>
        </w:numPr>
      </w:pPr>
      <w:r>
        <w:t>Guide d'assistance conducteur en ligne</w:t>
      </w:r>
    </w:p>
    <w:p w14:paraId="77EEEF36" w14:textId="77777777" w:rsidR="00E05955" w:rsidRDefault="00E05955" w:rsidP="00E05955">
      <w:pPr>
        <w:pStyle w:val="NormalWeb"/>
        <w:numPr>
          <w:ilvl w:val="0"/>
          <w:numId w:val="13"/>
        </w:numPr>
      </w:pPr>
      <w:r>
        <w:t>Automatisation du choix des véhicules</w:t>
      </w:r>
    </w:p>
    <w:p w14:paraId="6CAA1FAD" w14:textId="77777777" w:rsidR="008839C1" w:rsidRDefault="008839C1" w:rsidP="008839C1">
      <w:pPr>
        <w:pStyle w:val="Titre4"/>
        <w:rPr>
          <w:color w:val="auto"/>
        </w:rPr>
      </w:pPr>
      <w:r>
        <w:t>Un Tableau de bord pour visualiser son parc en un coup d'œil</w:t>
      </w:r>
    </w:p>
    <w:p w14:paraId="558E3106" w14:textId="74427238" w:rsidR="008839C1" w:rsidRDefault="008839C1" w:rsidP="008839C1">
      <w:pPr>
        <w:pStyle w:val="NormalWeb"/>
      </w:pPr>
      <w:r>
        <w:t>Grâce à cette synthèse, visualisez rapidement les chiffres clés de votre flotte: répartition des</w:t>
      </w:r>
      <w:r>
        <w:br/>
        <w:t>véhicules, Kilométrages moyens, consommation de carburant… Et zoomez sur les détails en un seul</w:t>
      </w:r>
      <w:r w:rsidR="004338F9">
        <w:t xml:space="preserve"> </w:t>
      </w:r>
      <w:r>
        <w:t xml:space="preserve">clic </w:t>
      </w:r>
    </w:p>
    <w:p w14:paraId="75FC5B74" w14:textId="77777777" w:rsidR="008839C1" w:rsidRDefault="008839C1" w:rsidP="008839C1">
      <w:pPr>
        <w:pStyle w:val="Titre4"/>
        <w:rPr>
          <w:color w:val="auto"/>
        </w:rPr>
      </w:pPr>
      <w:r>
        <w:t>Des outils pour réduire vos factures carburant</w:t>
      </w:r>
    </w:p>
    <w:p w14:paraId="6D4D65CD" w14:textId="0644A9BB" w:rsidR="008839C1" w:rsidRDefault="008839C1" w:rsidP="008839C1">
      <w:pPr>
        <w:pStyle w:val="NormalWeb"/>
      </w:pPr>
      <w:r>
        <w:t>Accédez au suivi consommation de vos conducteurs et à leur profil de conduite : sportive, neutre ou</w:t>
      </w:r>
      <w:r w:rsidR="004338F9">
        <w:t xml:space="preserve"> </w:t>
      </w:r>
      <w:r>
        <w:t>économique. Stimulez vos conducteurs, ils adopteront une conduite écoresponsable et vos dépenses seront</w:t>
      </w:r>
      <w:r w:rsidR="004338F9">
        <w:t xml:space="preserve"> </w:t>
      </w:r>
      <w:r>
        <w:t>réduites !</w:t>
      </w:r>
    </w:p>
    <w:p w14:paraId="039411CF" w14:textId="77777777" w:rsidR="008839C1" w:rsidRDefault="008839C1" w:rsidP="008839C1">
      <w:pPr>
        <w:pStyle w:val="Titre4"/>
        <w:rPr>
          <w:color w:val="auto"/>
        </w:rPr>
      </w:pPr>
      <w:r>
        <w:t>Des indicateurs révélateurs de l'évolution de votre parc</w:t>
      </w:r>
    </w:p>
    <w:p w14:paraId="627BE4A0" w14:textId="5B5D6BE8" w:rsidR="008839C1" w:rsidRDefault="008839C1" w:rsidP="008839C1">
      <w:pPr>
        <w:pStyle w:val="NormalWeb"/>
      </w:pPr>
      <w:r>
        <w:t>Ces Indicateurs graphiques vous permettent de suivre et de comprendre l’évolution de votre parc sur les</w:t>
      </w:r>
      <w:r w:rsidR="004338F9">
        <w:t xml:space="preserve"> </w:t>
      </w:r>
      <w:r>
        <w:t>13 derniers mois (nombres de véhicules incorporés et sortis, évolution du CO2, évolution de la</w:t>
      </w:r>
      <w:r w:rsidR="004338F9">
        <w:t xml:space="preserve"> </w:t>
      </w:r>
      <w:r>
        <w:t>consommation, évolution du loyer moyen…)</w:t>
      </w:r>
    </w:p>
    <w:p w14:paraId="0CDE8AE4" w14:textId="77777777" w:rsidR="008839C1" w:rsidRDefault="008839C1" w:rsidP="008839C1">
      <w:pPr>
        <w:pStyle w:val="Titre4"/>
        <w:rPr>
          <w:color w:val="auto"/>
        </w:rPr>
      </w:pPr>
      <w:r>
        <w:t>Des alertes pour veiller sur sa flotte</w:t>
      </w:r>
    </w:p>
    <w:p w14:paraId="50830F4A" w14:textId="77777777" w:rsidR="008839C1" w:rsidRDefault="008839C1" w:rsidP="008839C1">
      <w:pPr>
        <w:pStyle w:val="NormalWeb"/>
      </w:pPr>
      <w:r>
        <w:t>Vous êtes alerté lorsque certains paramètres peuvent être optimisés : forte consommation,</w:t>
      </w:r>
      <w:r>
        <w:br/>
        <w:t>sous-roulage....</w:t>
      </w:r>
    </w:p>
    <w:p w14:paraId="631DF11D" w14:textId="77777777" w:rsidR="008839C1" w:rsidRDefault="008839C1" w:rsidP="008839C1">
      <w:pPr>
        <w:pStyle w:val="Titre4"/>
        <w:rPr>
          <w:color w:val="auto"/>
        </w:rPr>
      </w:pPr>
      <w:r>
        <w:t>Tout savoir sur chaque véhicule</w:t>
      </w:r>
    </w:p>
    <w:p w14:paraId="0EB7DD33" w14:textId="1AAD6BF2" w:rsidR="008839C1" w:rsidRDefault="008839C1" w:rsidP="008839C1">
      <w:pPr>
        <w:pStyle w:val="NormalWeb"/>
      </w:pPr>
      <w:r>
        <w:t>En un coup d’œil retrouvez toutes les informations relatives à un même véhicule : contrats associés,</w:t>
      </w:r>
      <w:r w:rsidR="004338F9">
        <w:t xml:space="preserve"> </w:t>
      </w:r>
      <w:r>
        <w:t>consommation carburant, motorisation, finition, etc.</w:t>
      </w:r>
    </w:p>
    <w:p w14:paraId="6A1640E2" w14:textId="77777777" w:rsidR="008839C1" w:rsidRDefault="008839C1" w:rsidP="008839C1">
      <w:pPr>
        <w:pStyle w:val="Titre4"/>
        <w:rPr>
          <w:color w:val="auto"/>
        </w:rPr>
      </w:pPr>
      <w:r>
        <w:t>Votre état de parc en un fichier</w:t>
      </w:r>
    </w:p>
    <w:p w14:paraId="72C41E9A" w14:textId="73469F17" w:rsidR="008839C1" w:rsidRDefault="008839C1" w:rsidP="008839C1">
      <w:pPr>
        <w:pStyle w:val="NormalWeb"/>
      </w:pPr>
      <w:r>
        <w:t>Vous visualisez en temps réel et en un tableau unique l'état de votre parc. Retrouver toutes vos</w:t>
      </w:r>
      <w:r w:rsidR="004338F9">
        <w:t xml:space="preserve"> </w:t>
      </w:r>
      <w:r>
        <w:t>informations facilement grâce aux filtres et aux critères de tri puis, exportez-les en Excel ou csv en</w:t>
      </w:r>
      <w:r w:rsidR="004338F9">
        <w:t xml:space="preserve"> </w:t>
      </w:r>
      <w:r>
        <w:t>un clic.</w:t>
      </w:r>
    </w:p>
    <w:p w14:paraId="39E94AF2" w14:textId="77777777" w:rsidR="008839C1" w:rsidRDefault="008839C1" w:rsidP="008839C1">
      <w:pPr>
        <w:pStyle w:val="Titre4"/>
        <w:rPr>
          <w:color w:val="auto"/>
        </w:rPr>
      </w:pPr>
      <w:r>
        <w:t>Un bouton pour tout importer</w:t>
      </w:r>
    </w:p>
    <w:p w14:paraId="45ECE66D" w14:textId="26C98D1D" w:rsidR="008839C1" w:rsidRDefault="008839C1" w:rsidP="008839C1">
      <w:pPr>
        <w:pStyle w:val="NormalWeb"/>
      </w:pPr>
      <w:r>
        <w:t>Importez facilement toutes vos informations sur FleetNote : fichiers carburant, cartes...L’interface a</w:t>
      </w:r>
      <w:r w:rsidR="004338F9">
        <w:t xml:space="preserve"> </w:t>
      </w:r>
      <w:r>
        <w:t>été développée avec vos partenaires. Il suffit de glisser le fichier à importer. C’est simple !</w:t>
      </w:r>
    </w:p>
    <w:p w14:paraId="1A2DCAA4" w14:textId="77777777" w:rsidR="008839C1" w:rsidRDefault="008839C1" w:rsidP="008839C1">
      <w:pPr>
        <w:pStyle w:val="Titre4"/>
        <w:rPr>
          <w:color w:val="auto"/>
        </w:rPr>
      </w:pPr>
      <w:r>
        <w:t>Si vous le souhaitez, modifier manuellement votre flotte en ligne</w:t>
      </w:r>
    </w:p>
    <w:p w14:paraId="69C3B0B2" w14:textId="6F2835B0" w:rsidR="008839C1" w:rsidRDefault="008839C1" w:rsidP="008839C1">
      <w:pPr>
        <w:pStyle w:val="NormalWeb"/>
      </w:pPr>
      <w:r>
        <w:lastRenderedPageBreak/>
        <w:t>Modifiez, zoomez, ajoutez, triez, sélectionnez les composants de votre flotte. Véhicules, collaborateurs,</w:t>
      </w:r>
      <w:r w:rsidR="004338F9">
        <w:t xml:space="preserve"> </w:t>
      </w:r>
      <w:r>
        <w:t>contrats de location, cartes carburant et badges, contrôles techniques, tout y est !</w:t>
      </w:r>
    </w:p>
    <w:p w14:paraId="025A4BA7" w14:textId="77777777" w:rsidR="008839C1" w:rsidRDefault="008839C1" w:rsidP="008839C1">
      <w:pPr>
        <w:pStyle w:val="Titre4"/>
        <w:rPr>
          <w:color w:val="auto"/>
        </w:rPr>
      </w:pPr>
      <w:r>
        <w:t>L'idéal pour orienter vos conducteurs vers les bons prestataires</w:t>
      </w:r>
    </w:p>
    <w:p w14:paraId="5D14EA28" w14:textId="6C44359F" w:rsidR="008839C1" w:rsidRDefault="008839C1" w:rsidP="008839C1">
      <w:pPr>
        <w:pStyle w:val="NormalWeb"/>
      </w:pPr>
      <w:r>
        <w:t>Sélectionner vos partenaires favoris (carburants, pneus, concessionnaires…) au sein de FleetNote. Vos</w:t>
      </w:r>
      <w:r w:rsidR="004338F9">
        <w:t xml:space="preserve"> </w:t>
      </w:r>
      <w:r>
        <w:t>conducteurs auront ainsi automatiquement accès à leurs localisations, ils se rendront donc uniquement</w:t>
      </w:r>
      <w:r w:rsidR="00863569">
        <w:t xml:space="preserve"> </w:t>
      </w:r>
      <w:r>
        <w:t>chez des prestataires au sein desquels ils bénéficieront d’offres privilégiées. Vous évitez ainsi tout</w:t>
      </w:r>
      <w:r w:rsidR="00863569">
        <w:t xml:space="preserve"> </w:t>
      </w:r>
      <w:r>
        <w:t>surcoût et favorisez le respect des procédures.</w:t>
      </w:r>
    </w:p>
    <w:p w14:paraId="464BD077" w14:textId="77777777" w:rsidR="008839C1" w:rsidRDefault="008839C1" w:rsidP="008839C1">
      <w:pPr>
        <w:pStyle w:val="Titre4"/>
        <w:rPr>
          <w:color w:val="auto"/>
        </w:rPr>
      </w:pPr>
      <w:r>
        <w:t>Pour faciliter le renouvellement des véhicules</w:t>
      </w:r>
    </w:p>
    <w:p w14:paraId="658944E9" w14:textId="555CA772" w:rsidR="008839C1" w:rsidRDefault="008839C1" w:rsidP="008839C1">
      <w:pPr>
        <w:pStyle w:val="NormalWeb"/>
      </w:pPr>
      <w:r>
        <w:t>Etablissez des règles d'affectation et permettez à vos conducteurs de choisir à distance le véhicule</w:t>
      </w:r>
      <w:r w:rsidR="00863569">
        <w:t xml:space="preserve"> </w:t>
      </w:r>
      <w:r>
        <w:t>adapté à leurs besoins dans leur catégorie.</w:t>
      </w:r>
    </w:p>
    <w:p w14:paraId="5C857861" w14:textId="77777777" w:rsidR="008839C1" w:rsidRDefault="008839C1" w:rsidP="008839C1">
      <w:pPr>
        <w:pStyle w:val="Titre4"/>
        <w:rPr>
          <w:color w:val="auto"/>
        </w:rPr>
      </w:pPr>
      <w:r>
        <w:t>Un guide pour vos conducteurs</w:t>
      </w:r>
    </w:p>
    <w:p w14:paraId="0767FE14" w14:textId="7B8FF697" w:rsidR="008839C1" w:rsidRDefault="008839C1" w:rsidP="008839C1">
      <w:pPr>
        <w:pStyle w:val="NormalWeb"/>
      </w:pPr>
      <w:r>
        <w:t>Permettez aux conducteurs d'accéder aux garanties et aux numéros utiles liés à leur contrat d’assurance. D’un clic le téléphone compose directement le numéro souhaité. Assurez une visibilité</w:t>
      </w:r>
      <w:r w:rsidR="00863569">
        <w:t xml:space="preserve"> </w:t>
      </w:r>
      <w:r>
        <w:t>immédiate des démarches à suivre.</w:t>
      </w:r>
    </w:p>
    <w:p w14:paraId="11788E57" w14:textId="77777777" w:rsidR="00E05955" w:rsidRDefault="00E05955">
      <w:pPr>
        <w:spacing w:after="200"/>
      </w:pPr>
    </w:p>
    <w:p w14:paraId="458984D8" w14:textId="4C2EF36C" w:rsidR="00247CCC" w:rsidRDefault="00323C82" w:rsidP="00323C82">
      <w:pPr>
        <w:pStyle w:val="Titre2"/>
      </w:pPr>
      <w:r>
        <w:t>Navigation</w:t>
      </w:r>
    </w:p>
    <w:p w14:paraId="07A50A48" w14:textId="23145774" w:rsidR="00323C82" w:rsidRDefault="00374F50" w:rsidP="00323C8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0F454" wp14:editId="11E8D5B0">
                <wp:simplePos x="0" y="0"/>
                <wp:positionH relativeFrom="column">
                  <wp:posOffset>1633220</wp:posOffset>
                </wp:positionH>
                <wp:positionV relativeFrom="paragraph">
                  <wp:posOffset>128270</wp:posOffset>
                </wp:positionV>
                <wp:extent cx="1800225" cy="933450"/>
                <wp:effectExtent l="0" t="0" r="28575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3FB59" w14:textId="71D271C0" w:rsidR="00323C82" w:rsidRDefault="00323C82" w:rsidP="00323C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026C3" wp14:editId="3F8BF463">
                                  <wp:extent cx="295275" cy="295275"/>
                                  <wp:effectExtent l="0" t="0" r="9525" b="0"/>
                                  <wp:docPr id="4" name="Graphique 4" descr="Intern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nternet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7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Page de connexion</w:t>
                            </w:r>
                          </w:p>
                          <w:p w14:paraId="3162CB16" w14:textId="6F792FD2" w:rsidR="00323C82" w:rsidRDefault="00323C82" w:rsidP="00323C82">
                            <w:pPr>
                              <w:jc w:val="right"/>
                            </w:pPr>
                            <w:r>
                              <w:t>S’inscrire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0F454" id="Rectangle : coins arrondis 3" o:spid="_x0000_s1028" style="position:absolute;margin-left:128.6pt;margin-top:10.1pt;width:141.75pt;height:7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" fillcolor="#a28e6a [3206]" strokecolor="#524633 [1606]" strokeweight="1pt">
                <v:textbox>
                  <w:txbxContent>
                    <w:p w14:paraId="5C03FB59" w14:textId="71D271C0" w:rsidR="00323C82" w:rsidRDefault="00323C82" w:rsidP="00323C8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7026C3" wp14:editId="3F8BF463">
                            <wp:extent cx="295275" cy="295275"/>
                            <wp:effectExtent l="0" t="0" r="9525" b="0"/>
                            <wp:docPr id="4" name="Graphique 4" descr="Intern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nternet.sv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75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Page de connexion</w:t>
                      </w:r>
                    </w:p>
                    <w:p w14:paraId="3162CB16" w14:textId="6F792FD2" w:rsidR="00323C82" w:rsidRDefault="00323C82" w:rsidP="00323C82">
                      <w:pPr>
                        <w:jc w:val="right"/>
                      </w:pPr>
                      <w:r>
                        <w:t>S’inscrire ?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B42DE" w14:textId="1F3FC102" w:rsidR="00323C82" w:rsidRDefault="00323C82" w:rsidP="00323C82"/>
    <w:p w14:paraId="57654C5D" w14:textId="5D242E00" w:rsidR="00374F50" w:rsidRDefault="00374F50" w:rsidP="00323C82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45539" wp14:editId="1DF617E7">
                <wp:simplePos x="0" y="0"/>
                <wp:positionH relativeFrom="column">
                  <wp:posOffset>3957320</wp:posOffset>
                </wp:positionH>
                <wp:positionV relativeFrom="paragraph">
                  <wp:posOffset>196850</wp:posOffset>
                </wp:positionV>
                <wp:extent cx="1800225" cy="600075"/>
                <wp:effectExtent l="0" t="0" r="28575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46158" w14:textId="6252D84E" w:rsidR="00323C82" w:rsidRDefault="00323C82" w:rsidP="00323C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D9B25" wp14:editId="0DDA73AC">
                                  <wp:extent cx="295275" cy="295275"/>
                                  <wp:effectExtent l="0" t="0" r="9525" b="0"/>
                                  <wp:docPr id="2" name="Graphique 2" descr="Intern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nternet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7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Page d’inscription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A45539" id="Rectangle : coins arrondis 1" o:spid="_x0000_s1029" style="position:absolute;margin-left:311.6pt;margin-top:15.5pt;width:141.7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" fillcolor="#a28e6a [3206]" strokecolor="#524633 [1606]" strokeweight="1pt">
                <v:textbox>
                  <w:txbxContent>
                    <w:p w14:paraId="35C46158" w14:textId="6252D84E" w:rsidR="00323C82" w:rsidRDefault="00323C82" w:rsidP="00323C8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7D9B25" wp14:editId="0DDA73AC">
                            <wp:extent cx="295275" cy="295275"/>
                            <wp:effectExtent l="0" t="0" r="9525" b="0"/>
                            <wp:docPr id="2" name="Graphique 2" descr="Intern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nternet.sv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75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Page d’inscription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3114A" wp14:editId="47750539">
                <wp:simplePos x="0" y="0"/>
                <wp:positionH relativeFrom="column">
                  <wp:posOffset>3414395</wp:posOffset>
                </wp:positionH>
                <wp:positionV relativeFrom="paragraph">
                  <wp:posOffset>13335</wp:posOffset>
                </wp:positionV>
                <wp:extent cx="1276350" cy="219075"/>
                <wp:effectExtent l="0" t="0" r="76200" b="47625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219075"/>
                        </a:xfrm>
                        <a:prstGeom prst="bentConnector3">
                          <a:avLst>
                            <a:gd name="adj1" fmla="val 100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410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8" o:spid="_x0000_s1026" type="#_x0000_t34" style="position:absolute;margin-left:268.85pt;margin-top:1.05pt;width:100.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" adj="21681" strokecolor="#7e2a0d [1924]">
                <v:stroke endarrow="block"/>
              </v:shape>
            </w:pict>
          </mc:Fallback>
        </mc:AlternateContent>
      </w:r>
    </w:p>
    <w:p w14:paraId="0A9C6E51" w14:textId="4B88E0C8" w:rsidR="00374F50" w:rsidRDefault="00374F50" w:rsidP="00323C82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5983B" wp14:editId="331C3251">
                <wp:simplePos x="0" y="0"/>
                <wp:positionH relativeFrom="column">
                  <wp:posOffset>2211070</wp:posOffset>
                </wp:positionH>
                <wp:positionV relativeFrom="paragraph">
                  <wp:posOffset>130810</wp:posOffset>
                </wp:positionV>
                <wp:extent cx="45719" cy="485775"/>
                <wp:effectExtent l="38100" t="0" r="69215" b="476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4C3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74.1pt;margin-top:10.3pt;width:3.6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" strokecolor="#7e2a0d [1924]">
                <v:stroke endarrow="block"/>
              </v:shape>
            </w:pict>
          </mc:Fallback>
        </mc:AlternateContent>
      </w:r>
    </w:p>
    <w:p w14:paraId="06C24E70" w14:textId="6D94B254" w:rsidR="00374F50" w:rsidRDefault="00374F50" w:rsidP="00323C82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3522BC0" wp14:editId="39A013FC">
                <wp:simplePos x="0" y="0"/>
                <wp:positionH relativeFrom="column">
                  <wp:posOffset>4892675</wp:posOffset>
                </wp:positionH>
                <wp:positionV relativeFrom="paragraph">
                  <wp:posOffset>10795</wp:posOffset>
                </wp:positionV>
                <wp:extent cx="45719" cy="361950"/>
                <wp:effectExtent l="38100" t="0" r="50165" b="5715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bentConnector3">
                          <a:avLst>
                            <a:gd name="adj1" fmla="val -21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2910" id="Connecteur : en angle 9" o:spid="_x0000_s1026" type="#_x0000_t34" style="position:absolute;margin-left:385.25pt;margin-top:.85pt;width:3.6pt;height:28.5pt;flip:x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" adj="-4575" strokecolor="#7e2a0d [192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EAD29" wp14:editId="00C9B190">
                <wp:simplePos x="0" y="0"/>
                <wp:positionH relativeFrom="margin">
                  <wp:posOffset>-511175</wp:posOffset>
                </wp:positionH>
                <wp:positionV relativeFrom="paragraph">
                  <wp:posOffset>353695</wp:posOffset>
                </wp:positionV>
                <wp:extent cx="6762750" cy="2333625"/>
                <wp:effectExtent l="0" t="0" r="19050" b="2857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2333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0C864" w14:textId="3C4C3554" w:rsidR="00323C82" w:rsidRDefault="00323C82" w:rsidP="00323C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8515B6" wp14:editId="009EA649">
                                  <wp:extent cx="295275" cy="295275"/>
                                  <wp:effectExtent l="0" t="0" r="9525" b="0"/>
                                  <wp:docPr id="6" name="Graphique 6" descr="Intern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nternet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7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EAD29" id="Rectangle : coins arrondis 5" o:spid="_x0000_s1030" style="position:absolute;margin-left:-40.25pt;margin-top:27.85pt;width:532.5pt;height:18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" fillcolor="#a28e6a [3206]" strokecolor="#524633 [1606]" strokeweight="1pt">
                <v:textbox>
                  <w:txbxContent>
                    <w:p w14:paraId="3860C864" w14:textId="3C4C3554" w:rsidR="00323C82" w:rsidRDefault="00323C82" w:rsidP="00323C8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8515B6" wp14:editId="009EA649">
                            <wp:extent cx="295275" cy="295275"/>
                            <wp:effectExtent l="0" t="0" r="9525" b="0"/>
                            <wp:docPr id="6" name="Graphique 6" descr="Intern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nternet.sv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75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Page d’accueil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5BCFA7" w14:textId="74337B31" w:rsidR="00374F50" w:rsidRDefault="00374F50" w:rsidP="00323C82">
      <w:pPr>
        <w:spacing w:after="200"/>
      </w:pPr>
    </w:p>
    <w:p w14:paraId="790B8AEA" w14:textId="6F5F342B" w:rsidR="00374F50" w:rsidRDefault="00374F50" w:rsidP="00323C82">
      <w:pPr>
        <w:spacing w:after="200"/>
      </w:pPr>
    </w:p>
    <w:p w14:paraId="23A36920" w14:textId="757FE0CC" w:rsidR="00374F50" w:rsidRDefault="00374F50" w:rsidP="00323C82">
      <w:pPr>
        <w:spacing w:after="200"/>
      </w:pPr>
    </w:p>
    <w:p w14:paraId="00FB60E8" w14:textId="111D77B6" w:rsidR="00374F50" w:rsidRDefault="00374F50" w:rsidP="00323C82">
      <w:pPr>
        <w:spacing w:after="200"/>
      </w:pPr>
    </w:p>
    <w:p w14:paraId="7F738020" w14:textId="54371888" w:rsidR="00374F50" w:rsidRDefault="00374F50" w:rsidP="00323C82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53AEE" wp14:editId="296AFE3E">
                <wp:simplePos x="0" y="0"/>
                <wp:positionH relativeFrom="margin">
                  <wp:align>center</wp:align>
                </wp:positionH>
                <wp:positionV relativeFrom="paragraph">
                  <wp:posOffset>398145</wp:posOffset>
                </wp:positionV>
                <wp:extent cx="6553200" cy="5524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7D93F" id="Rectangle 10" o:spid="_x0000_s1026" style="position:absolute;margin-left:0;margin-top:31.35pt;width:516pt;height:43.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" fillcolor="#d34817 [3204]" strokecolor="#68230b [1604]" strokeweight="1pt">
                <w10:wrap anchorx="margin"/>
              </v:rect>
            </w:pict>
          </mc:Fallback>
        </mc:AlternateContent>
      </w:r>
    </w:p>
    <w:p w14:paraId="2B6746F3" w14:textId="515E4ADE" w:rsidR="00374F50" w:rsidRDefault="00374F50" w:rsidP="00323C82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0DF39" wp14:editId="5A35473F">
                <wp:simplePos x="0" y="0"/>
                <wp:positionH relativeFrom="column">
                  <wp:posOffset>490220</wp:posOffset>
                </wp:positionH>
                <wp:positionV relativeFrom="paragraph">
                  <wp:posOffset>217805</wp:posOffset>
                </wp:positionV>
                <wp:extent cx="1038225" cy="238125"/>
                <wp:effectExtent l="0" t="0" r="9525" b="9525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3812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F2064" w14:textId="370C6AF3" w:rsidR="00926C03" w:rsidRDefault="00926C03" w:rsidP="00926C03">
                            <w:pPr>
                              <w:jc w:val="center"/>
                            </w:pPr>
                            <w:r>
                              <w:t>Carnets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90DF39" id="Rectangle : coins arrondis 17" o:spid="_x0000_s1031" style="position:absolute;margin-left:38.6pt;margin-top:17.15pt;width:81.75pt;height:1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" fillcolor="#a28e6a [3206]" stroked="f">
                <v:textbox>
                  <w:txbxContent>
                    <w:p w14:paraId="480F2064" w14:textId="370C6AF3" w:rsidR="00926C03" w:rsidRDefault="00926C03" w:rsidP="00926C03">
                      <w:pPr>
                        <w:jc w:val="center"/>
                      </w:pPr>
                      <w:r>
                        <w:t>Carnets de bord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FAFD5" wp14:editId="1EF5E3EA">
                <wp:simplePos x="0" y="0"/>
                <wp:positionH relativeFrom="column">
                  <wp:posOffset>-167005</wp:posOffset>
                </wp:positionH>
                <wp:positionV relativeFrom="paragraph">
                  <wp:posOffset>217805</wp:posOffset>
                </wp:positionV>
                <wp:extent cx="590550" cy="238125"/>
                <wp:effectExtent l="0" t="0" r="0" b="952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FFA37" w14:textId="4AC6747B" w:rsidR="00926C03" w:rsidRDefault="00926C03" w:rsidP="00926C03">
                            <w:pPr>
                              <w:jc w:val="center"/>
                            </w:pPr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7FAFD5" id="Rectangle : coins arrondis 11" o:spid="_x0000_s1032" style="position:absolute;margin-left:-13.15pt;margin-top:17.15pt;width:46.5pt;height:1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" fillcolor="#a28e6a [3206]" stroked="f">
                <v:textbox>
                  <w:txbxContent>
                    <w:p w14:paraId="476FFA37" w14:textId="4AC6747B" w:rsidR="00926C03" w:rsidRDefault="00926C03" w:rsidP="00926C03">
                      <w:pPr>
                        <w:jc w:val="center"/>
                      </w:pPr>
                      <w:r>
                        <w:t>Accueil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1568DC" wp14:editId="251E858B">
                <wp:simplePos x="0" y="0"/>
                <wp:positionH relativeFrom="column">
                  <wp:posOffset>1585595</wp:posOffset>
                </wp:positionH>
                <wp:positionV relativeFrom="paragraph">
                  <wp:posOffset>217805</wp:posOffset>
                </wp:positionV>
                <wp:extent cx="685800" cy="238125"/>
                <wp:effectExtent l="0" t="0" r="0" b="9525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B14FA" w14:textId="1B744B44" w:rsidR="00926C03" w:rsidRDefault="00926C03" w:rsidP="00926C03">
                            <w:pPr>
                              <w:jc w:val="center"/>
                            </w:pPr>
                            <w:r>
                              <w:t>Entretien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1568DC" id="Rectangle : coins arrondis 18" o:spid="_x0000_s1033" style="position:absolute;margin-left:124.85pt;margin-top:17.15pt;width:54pt;height:18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" fillcolor="#a28e6a [3206]" stroked="f">
                <v:textbox>
                  <w:txbxContent>
                    <w:p w14:paraId="494B14FA" w14:textId="1B744B44" w:rsidR="00926C03" w:rsidRDefault="00926C03" w:rsidP="00926C03">
                      <w:pPr>
                        <w:jc w:val="center"/>
                      </w:pPr>
                      <w:r>
                        <w:t>Entretien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B185B" wp14:editId="5C3CD75A">
                <wp:simplePos x="0" y="0"/>
                <wp:positionH relativeFrom="margin">
                  <wp:posOffset>2357120</wp:posOffset>
                </wp:positionH>
                <wp:positionV relativeFrom="paragraph">
                  <wp:posOffset>227330</wp:posOffset>
                </wp:positionV>
                <wp:extent cx="638175" cy="238125"/>
                <wp:effectExtent l="0" t="0" r="9525" b="9525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38125"/>
                        </a:xfrm>
                        <a:prstGeom prst="roundRect">
                          <a:avLst/>
                        </a:prstGeom>
                        <a:solidFill>
                          <a:srgbClr val="A28E6A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0219C0" w14:textId="693A482D" w:rsidR="00026906" w:rsidRDefault="00026906" w:rsidP="00026906">
                            <w:pPr>
                              <w:jc w:val="center"/>
                            </w:pPr>
                            <w:r>
                              <w:t>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0B185B" id="Rectangle : coins arrondis 21" o:spid="_x0000_s1034" style="position:absolute;margin-left:185.6pt;margin-top:17.9pt;width:50.25pt;height:18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" fillcolor="#a28e6a" stroked="f">
                <v:textbox>
                  <w:txbxContent>
                    <w:p w14:paraId="150219C0" w14:textId="693A482D" w:rsidR="00026906" w:rsidRDefault="00026906" w:rsidP="00026906">
                      <w:pPr>
                        <w:jc w:val="center"/>
                      </w:pPr>
                      <w:r>
                        <w:t>Charges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7F3CC" wp14:editId="3F84945F">
                <wp:simplePos x="0" y="0"/>
                <wp:positionH relativeFrom="column">
                  <wp:posOffset>3042920</wp:posOffset>
                </wp:positionH>
                <wp:positionV relativeFrom="paragraph">
                  <wp:posOffset>227330</wp:posOffset>
                </wp:positionV>
                <wp:extent cx="752475" cy="228600"/>
                <wp:effectExtent l="0" t="0" r="9525" b="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82055" w14:textId="03C4FC37" w:rsidR="00926C03" w:rsidRDefault="00926C03" w:rsidP="00926C03">
                            <w:pPr>
                              <w:jc w:val="center"/>
                            </w:pPr>
                            <w:r>
                              <w:t>Synthèses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7F3CC" id="Rectangle : coins arrondis 19" o:spid="_x0000_s1035" style="position:absolute;margin-left:239.6pt;margin-top:17.9pt;width:59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" fillcolor="#a28e6a [3206]" stroked="f">
                <v:textbox>
                  <w:txbxContent>
                    <w:p w14:paraId="57782055" w14:textId="03C4FC37" w:rsidR="00926C03" w:rsidRDefault="00926C03" w:rsidP="00926C03">
                      <w:pPr>
                        <w:jc w:val="center"/>
                      </w:pPr>
                      <w:r>
                        <w:t>Synthèses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06807" wp14:editId="4672DC92">
                <wp:simplePos x="0" y="0"/>
                <wp:positionH relativeFrom="column">
                  <wp:posOffset>5414645</wp:posOffset>
                </wp:positionH>
                <wp:positionV relativeFrom="paragraph">
                  <wp:posOffset>227330</wp:posOffset>
                </wp:positionV>
                <wp:extent cx="593090" cy="238125"/>
                <wp:effectExtent l="0" t="0" r="0" b="9525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23812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97D78" w14:textId="66E74C5C" w:rsidR="00926C03" w:rsidRDefault="00926C03" w:rsidP="00926C03">
                            <w:pPr>
                              <w:jc w:val="center"/>
                            </w:pPr>
                            <w: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806807" id="Rectangle : coins arrondis 12" o:spid="_x0000_s1036" style="position:absolute;margin-left:426.35pt;margin-top:17.9pt;width:46.7pt;height:18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" fillcolor="#a28e6a [3206]" stroked="f">
                <v:textbox>
                  <w:txbxContent>
                    <w:p w14:paraId="19E97D78" w14:textId="66E74C5C" w:rsidR="00926C03" w:rsidRDefault="00926C03" w:rsidP="00926C03">
                      <w:pPr>
                        <w:jc w:val="center"/>
                      </w:pPr>
                      <w:r>
                        <w:t>Quitter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6684F" wp14:editId="2BBB2B24">
                <wp:simplePos x="0" y="0"/>
                <wp:positionH relativeFrom="column">
                  <wp:posOffset>4700270</wp:posOffset>
                </wp:positionH>
                <wp:positionV relativeFrom="paragraph">
                  <wp:posOffset>227330</wp:posOffset>
                </wp:positionV>
                <wp:extent cx="647700" cy="238125"/>
                <wp:effectExtent l="0" t="0" r="0" b="952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0A24F" w14:textId="6473C310" w:rsidR="00926C03" w:rsidRDefault="00926C03" w:rsidP="00926C03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C6684F" id="Rectangle : coins arrondis 13" o:spid="_x0000_s1037" style="position:absolute;margin-left:370.1pt;margin-top:17.9pt;width:51pt;height:1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" fillcolor="#a28e6a [3206]" stroked="f">
                <v:textbox>
                  <w:txbxContent>
                    <w:p w14:paraId="6450A24F" w14:textId="6473C310" w:rsidR="00926C03" w:rsidRDefault="00926C03" w:rsidP="00926C03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B34AA0" wp14:editId="383A4FDA">
                <wp:simplePos x="0" y="0"/>
                <wp:positionH relativeFrom="column">
                  <wp:posOffset>3914775</wp:posOffset>
                </wp:positionH>
                <wp:positionV relativeFrom="paragraph">
                  <wp:posOffset>215265</wp:posOffset>
                </wp:positionV>
                <wp:extent cx="647700" cy="238125"/>
                <wp:effectExtent l="0" t="0" r="0" b="9525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oundRect">
                          <a:avLst/>
                        </a:prstGeom>
                        <a:solidFill>
                          <a:srgbClr val="A28E6A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92F3F6" w14:textId="1D049D14" w:rsidR="00026906" w:rsidRDefault="00026906" w:rsidP="0002690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B34AA0" id="Rectangle : coins arrondis 22" o:spid="_x0000_s1038" style="position:absolute;margin-left:308.25pt;margin-top:16.95pt;width:51pt;height:1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" fillcolor="#a28e6a" stroked="f">
                <v:textbox>
                  <w:txbxContent>
                    <w:p w14:paraId="6F92F3F6" w14:textId="1D049D14" w:rsidR="00026906" w:rsidRDefault="00026906" w:rsidP="0002690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580E2C" w14:textId="5DCD8A34" w:rsidR="00374F50" w:rsidRDefault="00374F50" w:rsidP="00323C82">
      <w:pPr>
        <w:spacing w:after="200"/>
      </w:pPr>
    </w:p>
    <w:p w14:paraId="009E2549" w14:textId="2F02EB70" w:rsidR="00374F50" w:rsidRDefault="00374F50" w:rsidP="00323C82">
      <w:pPr>
        <w:spacing w:after="200"/>
      </w:pPr>
    </w:p>
    <w:p w14:paraId="6A20010D" w14:textId="27900C3A" w:rsidR="00374F50" w:rsidRDefault="00374F50" w:rsidP="00323C82">
      <w:pPr>
        <w:spacing w:after="200"/>
      </w:pPr>
      <w:r>
        <w:t>Menu principal :</w:t>
      </w:r>
    </w:p>
    <w:p w14:paraId="4EF59B1C" w14:textId="2610EDCC" w:rsidR="00374F50" w:rsidRDefault="00374F50" w:rsidP="00323C82">
      <w:pPr>
        <w:spacing w:after="200"/>
      </w:pPr>
      <w:r>
        <w:lastRenderedPageBreak/>
        <w:t>Index « Accueil » : Redirige vers la page d’accueil du site</w:t>
      </w:r>
    </w:p>
    <w:p w14:paraId="1906D6FF" w14:textId="0DAE6332" w:rsidR="00374F50" w:rsidRDefault="00374F50" w:rsidP="00323C82">
      <w:pPr>
        <w:spacing w:after="200"/>
      </w:pPr>
      <w:r>
        <w:t>Index « Contact » : Dirige vers la page contenant les liens, la localisation.</w:t>
      </w:r>
    </w:p>
    <w:p w14:paraId="76201AC6" w14:textId="549F1EAD" w:rsidR="00374F50" w:rsidRDefault="00374F50" w:rsidP="00323C82">
      <w:pPr>
        <w:spacing w:after="200"/>
      </w:pPr>
      <w:r>
        <w:t>Index « Quitter » : Déconnexion du site et redirige vers la page de connexion.</w:t>
      </w:r>
    </w:p>
    <w:p w14:paraId="7768BC6B" w14:textId="7F43F9AE" w:rsidR="00374F50" w:rsidRDefault="00A33D12" w:rsidP="00323C82">
      <w:pPr>
        <w:spacing w:after="200"/>
      </w:pPr>
      <w:r>
        <w:t>Index « Carnets de bord » : Dirige vers la page de gestion des utilisations des véhicules</w:t>
      </w:r>
    </w:p>
    <w:p w14:paraId="43297FD9" w14:textId="0641BD51" w:rsidR="00A33D12" w:rsidRDefault="00A33D12" w:rsidP="00323C82">
      <w:pPr>
        <w:spacing w:after="200"/>
      </w:pPr>
      <w:r>
        <w:t>Index « Entretien » : Dirige vers la page de gestion des opérations de maintenance et de réparation.</w:t>
      </w:r>
    </w:p>
    <w:p w14:paraId="4C9EAC53" w14:textId="514D0103" w:rsidR="00A33D12" w:rsidRDefault="00A33D12" w:rsidP="00323C82">
      <w:pPr>
        <w:spacing w:after="200"/>
      </w:pPr>
      <w:r>
        <w:t>Index « Charges » : Dirige vers la page de gestion des charges liées à la possession.</w:t>
      </w:r>
    </w:p>
    <w:p w14:paraId="122CAF54" w14:textId="496D6133" w:rsidR="00A33D12" w:rsidRDefault="00A33D12" w:rsidP="00323C82">
      <w:pPr>
        <w:spacing w:after="200"/>
      </w:pPr>
      <w:r>
        <w:t>Index « Synthèses » : Dirige vers la page de gestion des tableaux de bord.</w:t>
      </w:r>
    </w:p>
    <w:p w14:paraId="75B470BB" w14:textId="29005464" w:rsidR="00A33D12" w:rsidRDefault="00A33D12" w:rsidP="00323C82">
      <w:pPr>
        <w:spacing w:after="200"/>
      </w:pPr>
      <w:r>
        <w:t>Index « Admin » : Dirige vers la page de gestion du Backend</w:t>
      </w:r>
      <w:r w:rsidR="00787B5E">
        <w:t>.</w:t>
      </w:r>
    </w:p>
    <w:p w14:paraId="2C45A93C" w14:textId="77777777" w:rsidR="00374F50" w:rsidRDefault="00374F50" w:rsidP="00323C82">
      <w:pPr>
        <w:spacing w:after="200"/>
      </w:pPr>
    </w:p>
    <w:p w14:paraId="22A75B3D" w14:textId="77777777" w:rsidR="00374F50" w:rsidRDefault="00374F50" w:rsidP="00323C82">
      <w:pPr>
        <w:spacing w:after="200"/>
      </w:pPr>
    </w:p>
    <w:p w14:paraId="51B134BC" w14:textId="61380CD9" w:rsidR="00323C82" w:rsidRDefault="00323C82" w:rsidP="00323C82">
      <w:pPr>
        <w:spacing w:after="200"/>
      </w:pPr>
      <w:r>
        <w:br w:type="page"/>
      </w:r>
    </w:p>
    <w:p w14:paraId="589D9A6D" w14:textId="06FD13CE" w:rsidR="00323C82" w:rsidRDefault="00323C82" w:rsidP="00323C82">
      <w:pPr>
        <w:pStyle w:val="Titre3"/>
      </w:pPr>
      <w:r>
        <w:lastRenderedPageBreak/>
        <w:t>Page de connexion</w:t>
      </w:r>
    </w:p>
    <w:p w14:paraId="35ED7F88" w14:textId="734258FF" w:rsidR="00745691" w:rsidRDefault="00745691" w:rsidP="00745691"/>
    <w:p w14:paraId="535D319C" w14:textId="77777777" w:rsidR="00745691" w:rsidRPr="00745691" w:rsidRDefault="00745691" w:rsidP="00745691"/>
    <w:tbl>
      <w:tblPr>
        <w:tblStyle w:val="Grilledutableau"/>
        <w:tblW w:w="963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745691" w14:paraId="1850EDBC" w14:textId="77777777" w:rsidTr="00745691">
        <w:tc>
          <w:tcPr>
            <w:tcW w:w="9634" w:type="dxa"/>
          </w:tcPr>
          <w:p w14:paraId="69D48075" w14:textId="419B89AA" w:rsidR="00745691" w:rsidRDefault="00745691" w:rsidP="00745691">
            <w:pPr>
              <w:jc w:val="center"/>
            </w:pPr>
            <w:r>
              <w:object w:dxaOrig="9180" w:dyaOrig="8340" w14:anchorId="344A12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9.9pt;height:371.95pt" o:ole="">
                  <v:imagedata r:id="rId17" o:title=""/>
                </v:shape>
                <o:OLEObject Type="Embed" ProgID="PBrush" ShapeID="_x0000_i1025" DrawAspect="Content" ObjectID="_1701098252" r:id="rId18"/>
              </w:object>
            </w:r>
          </w:p>
        </w:tc>
      </w:tr>
      <w:tr w:rsidR="00745691" w14:paraId="2796354F" w14:textId="77777777" w:rsidTr="00745691">
        <w:tc>
          <w:tcPr>
            <w:tcW w:w="9634" w:type="dxa"/>
          </w:tcPr>
          <w:p w14:paraId="1155E746" w14:textId="29E57A1A" w:rsidR="00745691" w:rsidRDefault="00745691" w:rsidP="00745691">
            <w:r>
              <w:t>SecurityController</w:t>
            </w:r>
          </w:p>
        </w:tc>
      </w:tr>
      <w:tr w:rsidR="00745691" w14:paraId="246E0637" w14:textId="77777777" w:rsidTr="00745691">
        <w:tc>
          <w:tcPr>
            <w:tcW w:w="9634" w:type="dxa"/>
            <w:shd w:val="clear" w:color="auto" w:fill="FFFFFF" w:themeFill="background1"/>
          </w:tcPr>
          <w:p w14:paraId="31580C26" w14:textId="77777777" w:rsidR="00745691" w:rsidRPr="00745691" w:rsidRDefault="00745691" w:rsidP="007456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745691">
              <w:rPr>
                <w:rFonts w:ascii="Consolas" w:eastAsia="Times New Roman" w:hAnsi="Consolas"/>
                <w:color w:val="6A9955"/>
                <w:sz w:val="21"/>
                <w:szCs w:val="21"/>
              </w:rPr>
              <w:t>/**</w:t>
            </w:r>
          </w:p>
          <w:p w14:paraId="19D6DD02" w14:textId="77777777" w:rsidR="00745691" w:rsidRPr="00745691" w:rsidRDefault="00745691" w:rsidP="007456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745691">
              <w:rPr>
                <w:rFonts w:ascii="Consolas" w:eastAsia="Times New Roman" w:hAnsi="Consolas"/>
                <w:color w:val="6A9955"/>
                <w:sz w:val="21"/>
                <w:szCs w:val="21"/>
              </w:rPr>
              <w:t>     * @Route("/", name="Gp_login")</w:t>
            </w:r>
          </w:p>
          <w:p w14:paraId="62E948FA" w14:textId="77777777" w:rsidR="00745691" w:rsidRPr="00745691" w:rsidRDefault="00745691" w:rsidP="007456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745691">
              <w:rPr>
                <w:rFonts w:ascii="Consolas" w:eastAsia="Times New Roman" w:hAnsi="Consolas"/>
                <w:color w:val="6A9955"/>
                <w:sz w:val="21"/>
                <w:szCs w:val="21"/>
              </w:rPr>
              <w:t>     */</w:t>
            </w:r>
          </w:p>
          <w:p w14:paraId="35E81B59" w14:textId="49DA780B" w:rsidR="00745691" w:rsidRPr="00745691" w:rsidRDefault="00745691" w:rsidP="00745691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745691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745691">
              <w:rPr>
                <w:rFonts w:ascii="Consolas" w:eastAsia="Times New Roman" w:hAnsi="Consolas"/>
                <w:color w:val="569CD6"/>
                <w:sz w:val="21"/>
                <w:szCs w:val="21"/>
              </w:rPr>
              <w:t>public</w:t>
            </w:r>
            <w:r w:rsidRPr="00745691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745691">
              <w:rPr>
                <w:rFonts w:ascii="Consolas" w:eastAsia="Times New Roman" w:hAnsi="Consolas"/>
                <w:color w:val="569CD6"/>
                <w:sz w:val="21"/>
                <w:szCs w:val="21"/>
              </w:rPr>
              <w:t>function</w:t>
            </w:r>
            <w:r w:rsidRPr="00745691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745691">
              <w:rPr>
                <w:rFonts w:ascii="Consolas" w:eastAsia="Times New Roman" w:hAnsi="Consolas"/>
                <w:color w:val="DCDCAA"/>
                <w:sz w:val="21"/>
                <w:szCs w:val="21"/>
              </w:rPr>
              <w:t>login</w:t>
            </w:r>
            <w:r w:rsidRPr="00745691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745691">
              <w:rPr>
                <w:rFonts w:ascii="Consolas" w:eastAsia="Times New Roman" w:hAnsi="Consolas"/>
                <w:color w:val="569CD6"/>
                <w:sz w:val="21"/>
                <w:szCs w:val="21"/>
              </w:rPr>
              <w:t>AuthenticationUtils</w:t>
            </w:r>
            <w:r w:rsidRPr="00745691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745691">
              <w:rPr>
                <w:rFonts w:ascii="Consolas" w:eastAsia="Times New Roman" w:hAnsi="Consolas"/>
                <w:color w:val="9CDCFE"/>
                <w:sz w:val="21"/>
                <w:szCs w:val="21"/>
              </w:rPr>
              <w:t>$authenticationUtils</w:t>
            </w:r>
            <w:r w:rsidRPr="00745691">
              <w:rPr>
                <w:rFonts w:ascii="Consolas" w:eastAsia="Times New Roman" w:hAnsi="Consolas"/>
                <w:color w:val="D4D4D4"/>
                <w:sz w:val="21"/>
                <w:szCs w:val="21"/>
              </w:rPr>
              <w:t>): </w:t>
            </w:r>
            <w:r w:rsidRPr="00745691">
              <w:rPr>
                <w:rFonts w:ascii="Consolas" w:eastAsia="Times New Roman" w:hAnsi="Consolas"/>
                <w:color w:val="569CD6"/>
                <w:sz w:val="21"/>
                <w:szCs w:val="21"/>
              </w:rPr>
              <w:t>Response</w:t>
            </w:r>
          </w:p>
        </w:tc>
      </w:tr>
    </w:tbl>
    <w:p w14:paraId="52E81D8B" w14:textId="2DC24D84" w:rsidR="00745691" w:rsidRDefault="00745691" w:rsidP="00745691"/>
    <w:p w14:paraId="122489A3" w14:textId="1EC0ED09" w:rsidR="00745691" w:rsidRDefault="00745691" w:rsidP="00745691"/>
    <w:p w14:paraId="6A523C4C" w14:textId="6FE01B21" w:rsidR="00745691" w:rsidRDefault="00745691" w:rsidP="00745691"/>
    <w:p w14:paraId="037DB3EF" w14:textId="086C7D84" w:rsidR="00745691" w:rsidRDefault="00745691" w:rsidP="00745691"/>
    <w:p w14:paraId="4517F271" w14:textId="42BCA973" w:rsidR="00745691" w:rsidRDefault="00745691" w:rsidP="00745691"/>
    <w:p w14:paraId="5ABD76CB" w14:textId="77777777" w:rsidR="00745691" w:rsidRPr="00745691" w:rsidRDefault="00745691" w:rsidP="00745691"/>
    <w:p w14:paraId="26C0BCCA" w14:textId="4B1763E1" w:rsidR="00323C82" w:rsidRDefault="00323C82" w:rsidP="00323C82"/>
    <w:p w14:paraId="5B5F880D" w14:textId="77777777" w:rsidR="00323C82" w:rsidRPr="00323C82" w:rsidRDefault="00323C82" w:rsidP="00323C82"/>
    <w:p w14:paraId="2B295CA3" w14:textId="0AB26E29" w:rsidR="00745691" w:rsidRDefault="00745691" w:rsidP="00745691">
      <w:pPr>
        <w:pStyle w:val="Titre3"/>
      </w:pPr>
      <w:r>
        <w:lastRenderedPageBreak/>
        <w:t>Page d’inscription</w:t>
      </w:r>
    </w:p>
    <w:p w14:paraId="7A38DC74" w14:textId="726E4BDE" w:rsidR="00745691" w:rsidRDefault="00745691" w:rsidP="00745691"/>
    <w:p w14:paraId="0C617C10" w14:textId="0361D71C" w:rsidR="00745691" w:rsidRPr="00745691" w:rsidRDefault="00F56C38" w:rsidP="00F56C38">
      <w:pPr>
        <w:jc w:val="center"/>
      </w:pPr>
      <w:r>
        <w:object w:dxaOrig="9195" w:dyaOrig="11910" w14:anchorId="2A9CBB1B">
          <v:shape id="_x0000_i1026" type="#_x0000_t75" style="width:406.9pt;height:528.8pt" o:ole="">
            <v:imagedata r:id="rId19" o:title=""/>
          </v:shape>
          <o:OLEObject Type="Embed" ProgID="PBrush" ShapeID="_x0000_i1026" DrawAspect="Content" ObjectID="_1701098253" r:id="rId20"/>
        </w:object>
      </w:r>
    </w:p>
    <w:p w14:paraId="65D220DE" w14:textId="57A5F3ED" w:rsidR="00323C82" w:rsidRDefault="00F56C38" w:rsidP="00323C82">
      <w:r>
        <w:t>RegistrationController</w:t>
      </w:r>
    </w:p>
    <w:p w14:paraId="337CD817" w14:textId="77777777" w:rsidR="00F56C38" w:rsidRPr="00F56C38" w:rsidRDefault="00F56C38" w:rsidP="00F56C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6C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56C38">
        <w:rPr>
          <w:rFonts w:ascii="Consolas" w:eastAsia="Times New Roman" w:hAnsi="Consolas"/>
          <w:color w:val="6A9955"/>
          <w:sz w:val="21"/>
          <w:szCs w:val="21"/>
        </w:rPr>
        <w:t>/**</w:t>
      </w:r>
    </w:p>
    <w:p w14:paraId="577AAFAA" w14:textId="77777777" w:rsidR="00F56C38" w:rsidRPr="00F56C38" w:rsidRDefault="00F56C38" w:rsidP="00F56C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6C38">
        <w:rPr>
          <w:rFonts w:ascii="Consolas" w:eastAsia="Times New Roman" w:hAnsi="Consolas"/>
          <w:color w:val="6A9955"/>
          <w:sz w:val="21"/>
          <w:szCs w:val="21"/>
        </w:rPr>
        <w:t>     * @Route("/register", name="Gp_register")</w:t>
      </w:r>
    </w:p>
    <w:p w14:paraId="18B1E746" w14:textId="77777777" w:rsidR="00F56C38" w:rsidRPr="00F56C38" w:rsidRDefault="00F56C38" w:rsidP="00F56C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6C38">
        <w:rPr>
          <w:rFonts w:ascii="Consolas" w:eastAsia="Times New Roman" w:hAnsi="Consolas"/>
          <w:color w:val="6A9955"/>
          <w:sz w:val="21"/>
          <w:szCs w:val="21"/>
        </w:rPr>
        <w:t>     */</w:t>
      </w:r>
    </w:p>
    <w:p w14:paraId="7C022C16" w14:textId="77777777" w:rsidR="00F56C38" w:rsidRPr="00F56C38" w:rsidRDefault="00F56C38" w:rsidP="00F56C3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56C38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F56C38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F56C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56C38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F56C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56C38">
        <w:rPr>
          <w:rFonts w:ascii="Consolas" w:eastAsia="Times New Roman" w:hAnsi="Consolas"/>
          <w:color w:val="DCDCAA"/>
          <w:sz w:val="21"/>
          <w:szCs w:val="21"/>
        </w:rPr>
        <w:t>register</w:t>
      </w:r>
      <w:r w:rsidRPr="00F56C3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56C38">
        <w:rPr>
          <w:rFonts w:ascii="Consolas" w:eastAsia="Times New Roman" w:hAnsi="Consolas"/>
          <w:color w:val="569CD6"/>
          <w:sz w:val="21"/>
          <w:szCs w:val="21"/>
        </w:rPr>
        <w:t>Request</w:t>
      </w:r>
      <w:r w:rsidRPr="00F56C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56C38">
        <w:rPr>
          <w:rFonts w:ascii="Consolas" w:eastAsia="Times New Roman" w:hAnsi="Consolas"/>
          <w:color w:val="9CDCFE"/>
          <w:sz w:val="21"/>
          <w:szCs w:val="21"/>
        </w:rPr>
        <w:t>$request</w:t>
      </w:r>
      <w:r w:rsidRPr="00F56C38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F56C38">
        <w:rPr>
          <w:rFonts w:ascii="Consolas" w:eastAsia="Times New Roman" w:hAnsi="Consolas"/>
          <w:color w:val="569CD6"/>
          <w:sz w:val="21"/>
          <w:szCs w:val="21"/>
        </w:rPr>
        <w:t>UserPasswordEncoderInterface</w:t>
      </w:r>
      <w:r w:rsidRPr="00F56C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56C38">
        <w:rPr>
          <w:rFonts w:ascii="Consolas" w:eastAsia="Times New Roman" w:hAnsi="Consolas"/>
          <w:color w:val="9CDCFE"/>
          <w:sz w:val="21"/>
          <w:szCs w:val="21"/>
        </w:rPr>
        <w:t>$passwordEncoder</w:t>
      </w:r>
      <w:r w:rsidRPr="00F56C38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F56C38">
        <w:rPr>
          <w:rFonts w:ascii="Consolas" w:eastAsia="Times New Roman" w:hAnsi="Consolas"/>
          <w:color w:val="569CD6"/>
          <w:sz w:val="21"/>
          <w:szCs w:val="21"/>
        </w:rPr>
        <w:t>GuardAuthenticatorHandler</w:t>
      </w:r>
      <w:r w:rsidRPr="00F56C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56C38">
        <w:rPr>
          <w:rFonts w:ascii="Consolas" w:eastAsia="Times New Roman" w:hAnsi="Consolas"/>
          <w:color w:val="9CDCFE"/>
          <w:sz w:val="21"/>
          <w:szCs w:val="21"/>
        </w:rPr>
        <w:t>$guardHandler</w:t>
      </w:r>
      <w:r w:rsidRPr="00F56C38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F56C38">
        <w:rPr>
          <w:rFonts w:ascii="Consolas" w:eastAsia="Times New Roman" w:hAnsi="Consolas"/>
          <w:color w:val="569CD6"/>
          <w:sz w:val="21"/>
          <w:szCs w:val="21"/>
        </w:rPr>
        <w:t>GpAuthenticator</w:t>
      </w:r>
      <w:r w:rsidRPr="00F56C3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56C38">
        <w:rPr>
          <w:rFonts w:ascii="Consolas" w:eastAsia="Times New Roman" w:hAnsi="Consolas"/>
          <w:color w:val="9CDCFE"/>
          <w:sz w:val="21"/>
          <w:szCs w:val="21"/>
        </w:rPr>
        <w:t>$authenticator</w:t>
      </w:r>
      <w:r w:rsidRPr="00F56C38">
        <w:rPr>
          <w:rFonts w:ascii="Consolas" w:eastAsia="Times New Roman" w:hAnsi="Consolas"/>
          <w:color w:val="D4D4D4"/>
          <w:sz w:val="21"/>
          <w:szCs w:val="21"/>
        </w:rPr>
        <w:t>): </w:t>
      </w:r>
      <w:r w:rsidRPr="00F56C38">
        <w:rPr>
          <w:rFonts w:ascii="Consolas" w:eastAsia="Times New Roman" w:hAnsi="Consolas"/>
          <w:color w:val="569CD6"/>
          <w:sz w:val="21"/>
          <w:szCs w:val="21"/>
        </w:rPr>
        <w:t>Response</w:t>
      </w:r>
    </w:p>
    <w:p w14:paraId="17AE27C0" w14:textId="77777777" w:rsidR="00F56C38" w:rsidRPr="00323C82" w:rsidRDefault="00F56C38" w:rsidP="00323C82"/>
    <w:p w14:paraId="1ED815EB" w14:textId="77777777" w:rsidR="00323C82" w:rsidRPr="00247CCC" w:rsidRDefault="00323C82" w:rsidP="00247CCC"/>
    <w:sectPr w:rsidR="00323C82" w:rsidRPr="00247CCC">
      <w:footerReference w:type="even" r:id="rId21"/>
      <w:footerReference w:type="default" r:id="rId22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325EE" w14:textId="77777777" w:rsidR="005361CA" w:rsidRDefault="005361CA">
      <w:pPr>
        <w:spacing w:after="0" w:line="240" w:lineRule="auto"/>
      </w:pPr>
      <w:r>
        <w:separator/>
      </w:r>
    </w:p>
  </w:endnote>
  <w:endnote w:type="continuationSeparator" w:id="0">
    <w:p w14:paraId="4E095864" w14:textId="77777777" w:rsidR="005361CA" w:rsidRDefault="0053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B4C4F" w14:textId="77777777" w:rsidR="00863C18" w:rsidRDefault="006D579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85C3464" wp14:editId="4452A257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6EE758B" w14:textId="2813A9B7" w:rsidR="00863C18" w:rsidRDefault="005361C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7CC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Gesparc</w:t>
                              </w:r>
                            </w:sdtContent>
                          </w:sdt>
                          <w:r w:rsidR="006D5798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47CC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30/05/2020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85C3464" id="Rectangle 22" o:spid="_x0000_s103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" o:allowincell="f" filled="f" stroked="f">
              <v:textbox style="layout-flow:vertical;mso-layout-flow-alt:bottom-to-top" inset=",,8.64pt,10.8pt">
                <w:txbxContent>
                  <w:p w14:paraId="36EE758B" w14:textId="2813A9B7" w:rsidR="00863C18" w:rsidRDefault="005361CA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47CC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Gesparc</w:t>
                        </w:r>
                      </w:sdtContent>
                    </w:sdt>
                    <w:r w:rsidR="006D5798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0-05-30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47CC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30/05/2020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12ABE6B" wp14:editId="4FD7EE6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e automatiqu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E89E7B3" id="Forme automatiqu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9E1D5F6" wp14:editId="57DA1176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Ellips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DD91284" w14:textId="77777777" w:rsidR="00863C18" w:rsidRDefault="006D5798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9E1D5F6" id="Ellipse 21" o:spid="_x0000_s1040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" o:allowincell="f" fillcolor="#d34817 [3204]" stroked="f">
              <v:textbox inset="0,0,0,0">
                <w:txbxContent>
                  <w:p w14:paraId="6DD91284" w14:textId="77777777" w:rsidR="00863C18" w:rsidRDefault="006D5798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9B4A" w14:textId="77777777" w:rsidR="00863C18" w:rsidRDefault="006D5798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3DCC690" wp14:editId="27BA7554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239A7BA" w14:textId="01960588" w:rsidR="00863C18" w:rsidRDefault="005361C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7CC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Gesparc</w:t>
                              </w:r>
                            </w:sdtContent>
                          </w:sdt>
                          <w:r w:rsidR="006D5798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5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47CCC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30/05/2020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3DCC690" id="Rectangle 24" o:spid="_x0000_s104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OVFHOABAACNAwAADgAAAAAAAAAAAAAAAAAuAgAAZHJzL2Uyb0RvYy54bWxQSwECLQAUAAYA&#10;CAAAACEA1DJprdwAAAAFAQAADwAAAAAAAAAAAAAAAAA6BAAAZHJzL2Rvd25yZXYueG1sUEsFBgAA&#10;AAAEAAQA8wAAAEMFAAAAAA==&#10;" o:allowincell="f" filled="f" stroked="f">
              <v:textbox style="layout-flow:vertical;mso-layout-flow-alt:bottom-to-top" inset=",,8.64pt,10.8pt">
                <w:txbxContent>
                  <w:p w14:paraId="4239A7BA" w14:textId="01960588" w:rsidR="00863C18" w:rsidRDefault="005361CA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247CC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Gesparc</w:t>
                        </w:r>
                      </w:sdtContent>
                    </w:sdt>
                    <w:r w:rsidR="006D5798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0-05-30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47CCC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30/05/2020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33EA63" wp14:editId="5DB3AD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e automatiqu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615CC6B" id="Forme automatiqu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1DC47E" wp14:editId="7E07E784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Ellips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EE3EB30" w14:textId="77777777" w:rsidR="00863C18" w:rsidRDefault="006D5798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11DC47E" id="Ellipse 18" o:spid="_x0000_s1042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" o:allowincell="f" fillcolor="#d34817 [3204]" stroked="f">
              <v:textbox inset="0,0,0,0">
                <w:txbxContent>
                  <w:p w14:paraId="2EE3EB30" w14:textId="77777777" w:rsidR="00863C18" w:rsidRDefault="006D5798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66752EC9" w14:textId="77777777" w:rsidR="00863C18" w:rsidRDefault="00863C18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591DE" w14:textId="77777777" w:rsidR="005361CA" w:rsidRDefault="005361CA">
      <w:pPr>
        <w:spacing w:after="0" w:line="240" w:lineRule="auto"/>
      </w:pPr>
      <w:r>
        <w:separator/>
      </w:r>
    </w:p>
  </w:footnote>
  <w:footnote w:type="continuationSeparator" w:id="0">
    <w:p w14:paraId="2D489AD4" w14:textId="77777777" w:rsidR="005361CA" w:rsidRDefault="00536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2AE668FB"/>
    <w:multiLevelType w:val="hybridMultilevel"/>
    <w:tmpl w:val="ADB80952"/>
    <w:lvl w:ilvl="0" w:tplc="089E139C"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96D88"/>
    <w:multiLevelType w:val="multilevel"/>
    <w:tmpl w:val="7F4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210B9"/>
    <w:multiLevelType w:val="multilevel"/>
    <w:tmpl w:val="9E7C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CC"/>
    <w:rsid w:val="00026906"/>
    <w:rsid w:val="001805DE"/>
    <w:rsid w:val="00247CCC"/>
    <w:rsid w:val="00282044"/>
    <w:rsid w:val="00323C82"/>
    <w:rsid w:val="00374F50"/>
    <w:rsid w:val="003969C4"/>
    <w:rsid w:val="004338F9"/>
    <w:rsid w:val="004B40B3"/>
    <w:rsid w:val="004C08D3"/>
    <w:rsid w:val="005361CA"/>
    <w:rsid w:val="005C0BF5"/>
    <w:rsid w:val="005F4B83"/>
    <w:rsid w:val="006B6F54"/>
    <w:rsid w:val="006D5798"/>
    <w:rsid w:val="00715422"/>
    <w:rsid w:val="00745691"/>
    <w:rsid w:val="00787B5E"/>
    <w:rsid w:val="00863569"/>
    <w:rsid w:val="00863C18"/>
    <w:rsid w:val="008839C1"/>
    <w:rsid w:val="00926C03"/>
    <w:rsid w:val="009461DD"/>
    <w:rsid w:val="00973C28"/>
    <w:rsid w:val="00A33D12"/>
    <w:rsid w:val="00DA0B4B"/>
    <w:rsid w:val="00DD37A7"/>
    <w:rsid w:val="00E05955"/>
    <w:rsid w:val="00F56C38"/>
    <w:rsid w:val="00FA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A2B6"/>
  <w15:docId w15:val="{068BD017-6BE2-46DE-B31E-511DCD11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lgr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aragraphedeliste">
    <w:name w:val="List Paragraph"/>
    <w:basedOn w:val="Normal"/>
    <w:uiPriority w:val="34"/>
    <w:qFormat/>
    <w:rsid w:val="001805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595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stered%20user\AppData\Roaming\Microsoft\Templates\Rapport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B53558F61B40738188A3C5E5DCB0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0BD85-9758-455C-BF57-57CF9FAD83FA}"/>
      </w:docPartPr>
      <w:docPartBody>
        <w:p w:rsidR="001461DD" w:rsidRDefault="001E228F">
          <w:pPr>
            <w:pStyle w:val="4CB53558F61B40738188A3C5E5DCB0B7"/>
          </w:pPr>
          <w:r>
            <w:t>[Titre du document]</w:t>
          </w:r>
        </w:p>
      </w:docPartBody>
    </w:docPart>
    <w:docPart>
      <w:docPartPr>
        <w:name w:val="FAC59E624CA845FC97FBD52FB75160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BE2D5-4621-4C93-8148-C230E9DC3A4E}"/>
      </w:docPartPr>
      <w:docPartBody>
        <w:p w:rsidR="001461DD" w:rsidRDefault="001E228F">
          <w:pPr>
            <w:pStyle w:val="FAC59E624CA845FC97FBD52FB75160EA"/>
          </w:pPr>
          <w:r>
            <w:t>[Sous-titre du document]</w:t>
          </w:r>
        </w:p>
      </w:docPartBody>
    </w:docPart>
    <w:docPart>
      <w:docPartPr>
        <w:name w:val="D07AC08A28C440B4AF14B41B09F837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4C5FE4-D386-46D0-83A6-C791356FE235}"/>
      </w:docPartPr>
      <w:docPartBody>
        <w:p w:rsidR="001461DD" w:rsidRDefault="001E228F">
          <w:pPr>
            <w:pStyle w:val="D07AC08A28C440B4AF14B41B09F8371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[Titre du document]</w:t>
          </w:r>
        </w:p>
      </w:docPartBody>
    </w:docPart>
    <w:docPart>
      <w:docPartPr>
        <w:name w:val="C495DA0A03B843DA95E30808A1FEC9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8B3B26-425E-4E1B-80A0-9154D76D80AF}"/>
      </w:docPartPr>
      <w:docPartBody>
        <w:p w:rsidR="001461DD" w:rsidRDefault="001E228F">
          <w:pPr>
            <w:pStyle w:val="C495DA0A03B843DA95E30808A1FEC9CF"/>
          </w:pPr>
          <w:r>
            <w:rPr>
              <w:sz w:val="36"/>
              <w:szCs w:val="36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8F"/>
    <w:rsid w:val="001461DD"/>
    <w:rsid w:val="001E228F"/>
    <w:rsid w:val="0071140C"/>
    <w:rsid w:val="00BB30B6"/>
    <w:rsid w:val="00BB51F5"/>
    <w:rsid w:val="00F2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B53558F61B40738188A3C5E5DCB0B7">
    <w:name w:val="4CB53558F61B40738188A3C5E5DCB0B7"/>
  </w:style>
  <w:style w:type="paragraph" w:customStyle="1" w:styleId="FAC59E624CA845FC97FBD52FB75160EA">
    <w:name w:val="FAC59E624CA845FC97FBD52FB75160EA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07AC08A28C440B4AF14B41B09F83716">
    <w:name w:val="D07AC08A28C440B4AF14B41B09F83716"/>
  </w:style>
  <w:style w:type="paragraph" w:customStyle="1" w:styleId="C495DA0A03B843DA95E30808A1FEC9CF">
    <w:name w:val="C495DA0A03B843DA95E30808A1FEC9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2020-05-30T00:00:00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6d93d202-47fc-4405-873a-cab67cc5f1b2" xsi:nil="true"/>
    <TPExecutable xmlns="6d93d202-47fc-4405-873a-cab67cc5f1b2" xsi:nil="true"/>
    <DirectSourceMarket xmlns="6d93d202-47fc-4405-873a-cab67cc5f1b2">english</DirectSourceMarket>
    <SubmitterId xmlns="6d93d202-47fc-4405-873a-cab67cc5f1b2" xsi:nil="true"/>
    <AssetType xmlns="6d93d202-47fc-4405-873a-cab67cc5f1b2" xsi:nil="true"/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TP101796266</AssetId>
    <NumericId xmlns="6d93d202-47fc-4405-873a-cab67cc5f1b2">101796266</Numeric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PlannedPubDate xmlns="6d93d202-47fc-4405-873a-cab67cc5f1b2">2009-11-03T10:56:00+00:00</PlannedPubDate>
    <CrawlForDependencies xmlns="6d93d202-47fc-4405-873a-cab67cc5f1b2">false</CrawlForDependencies>
    <ParentAssetId xmlns="6d93d202-47fc-4405-873a-cab67cc5f1b2" xsi:nil="true"/>
    <TrustLevel xmlns="6d93d202-47fc-4405-873a-cab67cc5f1b2">1 Microsoft Managed Content</TrustLevel>
    <PublishStatusLookup xmlns="6d93d202-47fc-4405-873a-cab67cc5f1b2">
      <Value>321486</Value>
      <Value>457852</Value>
    </PublishStatusLookup>
    <TemplateTemplateType xmlns="6d93d202-47fc-4405-873a-cab67cc5f1b2">Word Document Template</TemplateTemplateType>
    <IsSearchable xmlns="6d93d202-47fc-4405-873a-cab67cc5f1b2">false</IsSearchable>
    <TPNamespace xmlns="6d93d202-47fc-4405-873a-cab67cc5f1b2" xsi:nil="true"/>
    <Providers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>Internal MS</AcquiredFrom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2010-11-26T12:20:37+00:00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 xsi:nil="true"/>
    <FriendlyTitle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146461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5.xml><?xml version="1.0" encoding="utf-8"?>
<b:Sources xmlns:b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8F6E279-E665-46C9-9774-50EE4360F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909609-21DC-4E94-B790-745E429D09A4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5.xml><?xml version="1.0" encoding="utf-8"?>
<ds:datastoreItem xmlns:ds="http://schemas.openxmlformats.org/officeDocument/2006/customXml" ds:itemID="{8E7CC366-FD48-4586-8E1A-19B393CCD62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B4104C3-BB4C-4D2A-823F-DA8B01924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Capital).dotx</Template>
  <TotalTime>165</TotalTime>
  <Pages>9</Pages>
  <Words>1072</Words>
  <Characters>5900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Gesparc</vt:lpstr>
      <vt:lpstr/>
    </vt:vector>
  </TitlesOfParts>
  <Company>Domicile</Company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Gesparc</dc:title>
  <dc:subject>Gestion de flotte automobile</dc:subject>
  <dc:creator>Jean-Yves BASTARD</dc:creator>
  <cp:keywords/>
  <dc:description/>
  <cp:lastModifiedBy>Jean-Yves BASTARD</cp:lastModifiedBy>
  <cp:revision>4</cp:revision>
  <dcterms:created xsi:type="dcterms:W3CDTF">2021-12-14T20:32:00Z</dcterms:created>
  <dcterms:modified xsi:type="dcterms:W3CDTF">2021-12-15T17:31:00Z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